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FC79AB" w14:paraId="4EC7B7B9" w14:textId="77777777" w:rsidTr="00F87C4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2F65" w14:textId="07BD38D7" w:rsidR="00FC79AB" w:rsidRDefault="0042204A" w:rsidP="00F87C4B">
            <w:pPr>
              <w:spacing w:line="276" w:lineRule="auto"/>
              <w:jc w:val="both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en-ID"/>
              </w:rPr>
              <w:t>mkd</w:t>
            </w:r>
            <w:r w:rsidR="00FC79AB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1E4817DA" w14:textId="77777777" w:rsidR="00FC79AB" w:rsidRDefault="00FC79AB" w:rsidP="00F87C4B">
            <w:pPr>
              <w:spacing w:line="276" w:lineRule="auto"/>
              <w:jc w:val="both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6EE6DCE4" wp14:editId="29B50FC4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24765</wp:posOffset>
                  </wp:positionV>
                  <wp:extent cx="1303655" cy="1046480"/>
                  <wp:effectExtent l="0" t="0" r="0" b="127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655" cy="104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79AB" w14:paraId="4C413886" w14:textId="77777777" w:rsidTr="00F87C4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1084" w14:textId="77777777" w:rsidR="00FC79AB" w:rsidRDefault="00FC79AB" w:rsidP="00F87C4B">
            <w:pPr>
              <w:spacing w:line="276" w:lineRule="auto"/>
              <w:jc w:val="both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COMP6153</w:t>
            </w:r>
          </w:p>
          <w:p w14:paraId="54E68FC3" w14:textId="77777777" w:rsidR="00FC79AB" w:rsidRDefault="00FC79AB" w:rsidP="00F87C4B">
            <w:pPr>
              <w:pStyle w:val="Header"/>
              <w:spacing w:line="276" w:lineRule="auto"/>
              <w:jc w:val="both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Operating System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C2616B0" w14:textId="77777777" w:rsidR="00FC79AB" w:rsidRDefault="00FC79AB" w:rsidP="00F87C4B">
            <w:pPr>
              <w:spacing w:line="276" w:lineRule="auto"/>
              <w:jc w:val="both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FC79AB" w14:paraId="3506EC97" w14:textId="77777777" w:rsidTr="00F87C4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5DAB" w14:textId="77777777" w:rsidR="00FC79AB" w:rsidRDefault="00FC79AB" w:rsidP="00F87C4B">
            <w:pPr>
              <w:spacing w:line="276" w:lineRule="auto"/>
              <w:ind w:right="480"/>
              <w:jc w:val="both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706607" w14:textId="77777777" w:rsidR="00FC79AB" w:rsidRDefault="00FC79AB" w:rsidP="00F87C4B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4F63D0">
              <w:rPr>
                <w:rFonts w:ascii="Arial" w:hAnsi="Arial" w:cs="Arial"/>
                <w:b/>
                <w:sz w:val="20"/>
              </w:rPr>
              <w:t>O213-COMP6153-RR06-01</w:t>
            </w:r>
          </w:p>
        </w:tc>
      </w:tr>
      <w:tr w:rsidR="00FC79AB" w14:paraId="7C01FC6C" w14:textId="77777777" w:rsidTr="00F87C4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5AF32B9" w14:textId="77777777" w:rsidR="00FC79AB" w:rsidRDefault="00FC79AB" w:rsidP="00F87C4B">
            <w:pPr>
              <w:pStyle w:val="Header"/>
              <w:spacing w:line="276" w:lineRule="auto"/>
              <w:jc w:val="both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>
              <w:rPr>
                <w:rFonts w:ascii="Arial" w:hAnsi="Arial" w:cs="Arial"/>
                <w:i/>
                <w:sz w:val="18"/>
                <w:szCs w:val="18"/>
              </w:rPr>
              <w:t>Odd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2020/2021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D39C332" w14:textId="77777777" w:rsidR="00FC79AB" w:rsidRDefault="00FC79AB" w:rsidP="00F87C4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33DC254" w14:textId="4A56B348" w:rsidR="00FC79AB" w:rsidRDefault="00FC79AB" w:rsidP="00FC79AB">
      <w:pPr>
        <w:jc w:val="both"/>
        <w:rPr>
          <w:lang w:val="id-ID"/>
        </w:rPr>
      </w:pPr>
      <w:r w:rsidRPr="00876A58">
        <w:rPr>
          <w:lang w:val="id-ID"/>
        </w:rPr>
        <w:tab/>
      </w:r>
    </w:p>
    <w:p w14:paraId="0D1C53D6" w14:textId="77777777" w:rsidR="0082078D" w:rsidRPr="001B34FD" w:rsidRDefault="0082078D" w:rsidP="0082078D">
      <w:pPr>
        <w:numPr>
          <w:ilvl w:val="0"/>
          <w:numId w:val="2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Seluruh </w:t>
      </w:r>
      <w:r w:rsidRPr="001B34FD">
        <w:t>mahasiswa</w:t>
      </w:r>
      <w:r w:rsidRPr="001B34FD">
        <w:rPr>
          <w:lang w:val="id-ID"/>
        </w:rPr>
        <w:t xml:space="preserve"> tidak diperkenankan untuk:</w:t>
      </w:r>
    </w:p>
    <w:p w14:paraId="12C90133" w14:textId="77777777" w:rsidR="0082078D" w:rsidRPr="001B34FD" w:rsidRDefault="0082078D" w:rsidP="0082078D">
      <w:pPr>
        <w:ind w:left="360"/>
        <w:jc w:val="both"/>
        <w:rPr>
          <w:rStyle w:val="longtext"/>
          <w:rFonts w:ascii="Trebuchet MS" w:hAnsi="Trebuchet MS"/>
          <w:i/>
        </w:rPr>
      </w:pPr>
      <w:r w:rsidRPr="001B34FD">
        <w:rPr>
          <w:rStyle w:val="longtext"/>
          <w:i/>
          <w:sz w:val="18"/>
          <w:szCs w:val="18"/>
        </w:rPr>
        <w:t>All students are</w:t>
      </w:r>
      <w:r w:rsidRPr="001B34FD">
        <w:rPr>
          <w:rStyle w:val="longtext"/>
          <w:i/>
          <w:sz w:val="18"/>
          <w:szCs w:val="18"/>
          <w:lang w:val="id-ID"/>
        </w:rPr>
        <w:t xml:space="preserve"> not allowed to</w:t>
      </w:r>
      <w:r w:rsidRPr="001B34FD">
        <w:rPr>
          <w:rStyle w:val="longtext"/>
          <w:i/>
          <w:sz w:val="18"/>
          <w:szCs w:val="18"/>
        </w:rPr>
        <w:t>:</w:t>
      </w:r>
    </w:p>
    <w:p w14:paraId="443FCDCE" w14:textId="77777777" w:rsidR="0082078D" w:rsidRPr="001B34FD" w:rsidRDefault="0082078D" w:rsidP="0082078D">
      <w:pPr>
        <w:numPr>
          <w:ilvl w:val="2"/>
          <w:numId w:val="23"/>
        </w:numPr>
        <w:ind w:left="720"/>
        <w:jc w:val="both"/>
        <w:rPr>
          <w:lang w:val="id-ID"/>
        </w:rPr>
      </w:pPr>
      <w:r w:rsidRPr="001B34FD">
        <w:rPr>
          <w:lang w:val="id-ID"/>
        </w:rPr>
        <w:t>Me</w:t>
      </w:r>
      <w:r w:rsidRPr="001B34FD">
        <w:t>lihat</w:t>
      </w:r>
      <w:r w:rsidRPr="001B34FD">
        <w:rPr>
          <w:lang w:val="id-ID"/>
        </w:rPr>
        <w:t xml:space="preserve"> </w:t>
      </w:r>
      <w:r w:rsidRPr="001B34FD">
        <w:t>sebagian atau seluruh jawaban mahasiswa lain</w:t>
      </w:r>
      <w:r w:rsidRPr="001B34FD">
        <w:rPr>
          <w:lang w:val="id-ID"/>
        </w:rPr>
        <w:t>,</w:t>
      </w:r>
    </w:p>
    <w:p w14:paraId="5EC72E3A" w14:textId="77777777" w:rsidR="0082078D" w:rsidRPr="001B34FD" w:rsidRDefault="0082078D" w:rsidP="0082078D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</w:rPr>
        <w:t>Seeing a part or the whole answer from other student</w:t>
      </w:r>
    </w:p>
    <w:p w14:paraId="1A455179" w14:textId="77777777" w:rsidR="0082078D" w:rsidRPr="001B34FD" w:rsidRDefault="0082078D" w:rsidP="0082078D">
      <w:pPr>
        <w:numPr>
          <w:ilvl w:val="2"/>
          <w:numId w:val="23"/>
        </w:numPr>
        <w:ind w:left="720"/>
        <w:jc w:val="both"/>
        <w:rPr>
          <w:lang w:val="id-ID"/>
        </w:rPr>
      </w:pPr>
      <w:r w:rsidRPr="001B34FD">
        <w:t>Menyadur sebagian maupun seluruh jawaban dari buku</w:t>
      </w:r>
      <w:r w:rsidRPr="001B34FD">
        <w:rPr>
          <w:lang w:val="id-ID"/>
        </w:rPr>
        <w:t>,</w:t>
      </w:r>
    </w:p>
    <w:p w14:paraId="70533FBC" w14:textId="77777777" w:rsidR="0082078D" w:rsidRPr="001B34FD" w:rsidRDefault="0082078D" w:rsidP="0082078D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>Adapt</w:t>
      </w:r>
      <w:r w:rsidRPr="001B34FD">
        <w:rPr>
          <w:rStyle w:val="longtext"/>
          <w:i/>
          <w:sz w:val="18"/>
          <w:szCs w:val="18"/>
        </w:rPr>
        <w:t>ed a part or the whole answer from the book</w:t>
      </w:r>
    </w:p>
    <w:p w14:paraId="44C0F2A7" w14:textId="77777777" w:rsidR="0082078D" w:rsidRPr="001B34FD" w:rsidRDefault="0082078D" w:rsidP="0082078D">
      <w:pPr>
        <w:numPr>
          <w:ilvl w:val="2"/>
          <w:numId w:val="23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Mendownload sebagian maupun seluruh </w:t>
      </w:r>
      <w:r w:rsidRPr="001B34FD">
        <w:t>jawaban dari internet</w:t>
      </w:r>
      <w:r w:rsidRPr="001B34FD">
        <w:rPr>
          <w:lang w:val="id-ID"/>
        </w:rPr>
        <w:t>,</w:t>
      </w:r>
    </w:p>
    <w:p w14:paraId="3929C51D" w14:textId="77777777" w:rsidR="0082078D" w:rsidRPr="001B34FD" w:rsidRDefault="0082078D" w:rsidP="0082078D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Downloading </w:t>
      </w:r>
      <w:r w:rsidRPr="001B34FD">
        <w:rPr>
          <w:rStyle w:val="longtext"/>
          <w:i/>
          <w:sz w:val="18"/>
          <w:szCs w:val="18"/>
        </w:rPr>
        <w:t>a part or the whole answer from the internet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127BB837" w14:textId="77777777" w:rsidR="0082078D" w:rsidRPr="001B34FD" w:rsidRDefault="0082078D" w:rsidP="0082078D">
      <w:pPr>
        <w:numPr>
          <w:ilvl w:val="2"/>
          <w:numId w:val="23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Mengerjakan soal </w:t>
      </w:r>
      <w:r w:rsidRPr="001B34FD">
        <w:t>ya</w:t>
      </w:r>
      <w:r w:rsidRPr="001B34FD">
        <w:rPr>
          <w:lang w:val="id-ID"/>
        </w:rPr>
        <w:t>ng tidak sesuai dengan tema yang ada di soal,</w:t>
      </w:r>
    </w:p>
    <w:p w14:paraId="2F56BED1" w14:textId="77777777" w:rsidR="0082078D" w:rsidRPr="001B34FD" w:rsidRDefault="0082078D" w:rsidP="0082078D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1B34FD">
        <w:rPr>
          <w:rStyle w:val="longtext"/>
          <w:i/>
          <w:sz w:val="18"/>
          <w:szCs w:val="18"/>
        </w:rPr>
        <w:t>case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2DE3318B" w14:textId="77777777" w:rsidR="0082078D" w:rsidRPr="001B34FD" w:rsidRDefault="0082078D" w:rsidP="0082078D">
      <w:pPr>
        <w:numPr>
          <w:ilvl w:val="2"/>
          <w:numId w:val="23"/>
        </w:numPr>
        <w:ind w:left="720"/>
        <w:jc w:val="both"/>
        <w:rPr>
          <w:lang w:val="id-ID"/>
        </w:rPr>
      </w:pPr>
      <w:r w:rsidRPr="001B34FD">
        <w:rPr>
          <w:lang w:val="id-ID"/>
        </w:rPr>
        <w:t>Melakukan tindakan kecurangan lainnya,</w:t>
      </w:r>
    </w:p>
    <w:p w14:paraId="7FF05E42" w14:textId="77777777" w:rsidR="0082078D" w:rsidRPr="001B34FD" w:rsidRDefault="0082078D" w:rsidP="0082078D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>Committing other dishonest actions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435D1618" w14:textId="77777777" w:rsidR="0082078D" w:rsidRPr="001B34FD" w:rsidRDefault="0082078D" w:rsidP="0082078D">
      <w:pPr>
        <w:numPr>
          <w:ilvl w:val="2"/>
          <w:numId w:val="23"/>
        </w:numPr>
        <w:ind w:left="720"/>
        <w:jc w:val="both"/>
      </w:pPr>
      <w:r w:rsidRPr="001B34F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652563F8" w14:textId="77777777" w:rsidR="0082078D" w:rsidRPr="001B34FD" w:rsidRDefault="0082078D" w:rsidP="0082078D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1B34FD">
        <w:rPr>
          <w:rStyle w:val="longtext"/>
          <w:i/>
          <w:sz w:val="18"/>
          <w:szCs w:val="18"/>
        </w:rPr>
        <w:t xml:space="preserve">failure </w:t>
      </w:r>
      <w:r w:rsidRPr="001B34FD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1B34FD">
        <w:rPr>
          <w:rStyle w:val="longtext"/>
          <w:i/>
          <w:sz w:val="18"/>
          <w:szCs w:val="18"/>
        </w:rPr>
        <w:t>copied</w:t>
      </w:r>
      <w:r w:rsidRPr="001B34FD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6790559" w14:textId="77777777" w:rsidR="0082078D" w:rsidRPr="001B34FD" w:rsidRDefault="0082078D" w:rsidP="0082078D">
      <w:pPr>
        <w:ind w:left="540"/>
        <w:jc w:val="both"/>
        <w:rPr>
          <w:rStyle w:val="longtext"/>
          <w:sz w:val="18"/>
          <w:szCs w:val="18"/>
        </w:rPr>
      </w:pPr>
    </w:p>
    <w:p w14:paraId="4BCF0285" w14:textId="77777777" w:rsidR="0082078D" w:rsidRPr="001B34FD" w:rsidRDefault="0082078D" w:rsidP="0082078D">
      <w:pPr>
        <w:numPr>
          <w:ilvl w:val="0"/>
          <w:numId w:val="22"/>
        </w:numPr>
        <w:ind w:left="360"/>
        <w:jc w:val="both"/>
        <w:rPr>
          <w:lang w:val="id-ID"/>
        </w:rPr>
      </w:pPr>
      <w:r w:rsidRPr="001B34FD">
        <w:rPr>
          <w:lang w:val="id-ID"/>
        </w:rPr>
        <w:t xml:space="preserve">Jika </w:t>
      </w:r>
      <w:r w:rsidRPr="001B34FD">
        <w:t>mahasiswa</w:t>
      </w:r>
      <w:r w:rsidRPr="001B34FD">
        <w:rPr>
          <w:lang w:val="id-ID"/>
        </w:rPr>
        <w:t xml:space="preserve"> terbukti melakukan tindakan seperti yang dijelaskan butir 1 di atas, maka </w:t>
      </w:r>
      <w:r w:rsidRPr="001B34FD">
        <w:rPr>
          <w:b/>
          <w:bCs/>
          <w:u w:val="single"/>
          <w:lang w:val="id-ID"/>
        </w:rPr>
        <w:t xml:space="preserve">nilai </w:t>
      </w:r>
      <w:r w:rsidRPr="001B34FD">
        <w:rPr>
          <w:b/>
          <w:bCs/>
          <w:u w:val="single"/>
        </w:rPr>
        <w:t>mahasiswa</w:t>
      </w:r>
      <w:r w:rsidRPr="001B34FD">
        <w:rPr>
          <w:lang w:val="id-ID"/>
        </w:rPr>
        <w:t xml:space="preserve"> yang melakukan kecurangan (menyontek maupun dicontek) akan di –</w:t>
      </w:r>
      <w:r w:rsidRPr="001B34FD">
        <w:rPr>
          <w:b/>
          <w:bCs/>
          <w:lang w:val="id-ID"/>
        </w:rPr>
        <w:t xml:space="preserve"> </w:t>
      </w:r>
      <w:r w:rsidRPr="001B34FD">
        <w:rPr>
          <w:b/>
          <w:bCs/>
          <w:u w:val="single"/>
          <w:lang w:val="id-ID"/>
        </w:rPr>
        <w:t>NOL</w:t>
      </w:r>
      <w:r w:rsidRPr="001B34FD">
        <w:rPr>
          <w:lang w:val="id-ID"/>
        </w:rPr>
        <w:t xml:space="preserve"> – kan.</w:t>
      </w:r>
    </w:p>
    <w:p w14:paraId="5FA08454" w14:textId="77777777" w:rsidR="0082078D" w:rsidRPr="001B34FD" w:rsidRDefault="0082078D" w:rsidP="0082078D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If the </w:t>
      </w:r>
      <w:r w:rsidRPr="001B34FD">
        <w:rPr>
          <w:rStyle w:val="longtext"/>
          <w:i/>
          <w:sz w:val="18"/>
          <w:szCs w:val="18"/>
        </w:rPr>
        <w:t>student</w:t>
      </w:r>
      <w:r w:rsidRPr="001B34FD">
        <w:rPr>
          <w:rStyle w:val="longtext"/>
          <w:i/>
          <w:sz w:val="18"/>
          <w:szCs w:val="18"/>
          <w:lang w:val="id-ID"/>
        </w:rPr>
        <w:t xml:space="preserve"> is proved to t</w:t>
      </w:r>
      <w:r w:rsidRPr="001B34FD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2C016674" w14:textId="77777777" w:rsidR="0082078D" w:rsidRPr="001B34FD" w:rsidRDefault="0082078D" w:rsidP="0082078D">
      <w:pPr>
        <w:ind w:left="360" w:hanging="360"/>
      </w:pPr>
    </w:p>
    <w:p w14:paraId="4CC4451C" w14:textId="77777777" w:rsidR="0082078D" w:rsidRPr="001B34FD" w:rsidRDefault="0082078D" w:rsidP="0082078D">
      <w:pPr>
        <w:numPr>
          <w:ilvl w:val="0"/>
          <w:numId w:val="2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Perhatikan jadwal pengumpulan </w:t>
      </w:r>
      <w:r w:rsidRPr="001B34FD">
        <w:t>jawaban</w:t>
      </w:r>
      <w:r w:rsidRPr="001B34FD">
        <w:rPr>
          <w:lang w:val="id-ID"/>
        </w:rPr>
        <w:t xml:space="preserve">, segala jenis pengumpulan </w:t>
      </w:r>
      <w:r w:rsidRPr="001B34FD">
        <w:t>jawaban</w:t>
      </w:r>
      <w:r w:rsidRPr="001B34FD">
        <w:rPr>
          <w:lang w:val="id-ID"/>
        </w:rPr>
        <w:t xml:space="preserve"> di luar jadwal tidak dilayani.</w:t>
      </w:r>
    </w:p>
    <w:p w14:paraId="209C1C44" w14:textId="77777777" w:rsidR="0082078D" w:rsidRPr="001B34FD" w:rsidRDefault="0082078D" w:rsidP="0082078D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1FF50F0F" w14:textId="77777777" w:rsidR="0082078D" w:rsidRPr="001B34FD" w:rsidRDefault="0082078D" w:rsidP="0082078D">
      <w:pPr>
        <w:jc w:val="both"/>
        <w:rPr>
          <w:rStyle w:val="longtext"/>
          <w:i/>
          <w:sz w:val="18"/>
          <w:szCs w:val="18"/>
        </w:rPr>
      </w:pPr>
    </w:p>
    <w:p w14:paraId="174F6853" w14:textId="77777777" w:rsidR="0082078D" w:rsidRPr="001B34FD" w:rsidRDefault="0082078D" w:rsidP="0082078D">
      <w:pPr>
        <w:numPr>
          <w:ilvl w:val="0"/>
          <w:numId w:val="2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>Persentase penilaiaan untuk matakuliah in</w:t>
      </w:r>
      <w:r w:rsidRPr="001B34FD">
        <w:t>i</w:t>
      </w:r>
      <w:r w:rsidRPr="001B34FD">
        <w:rPr>
          <w:lang w:val="id-ID"/>
        </w:rPr>
        <w:t xml:space="preserve"> adalah sebagai berikut: </w:t>
      </w:r>
    </w:p>
    <w:p w14:paraId="5C6202A1" w14:textId="77777777" w:rsidR="0082078D" w:rsidRPr="001B34FD" w:rsidRDefault="0082078D" w:rsidP="0082078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370BC975" w14:textId="77777777" w:rsidR="0082078D" w:rsidRPr="001B34FD" w:rsidRDefault="0082078D" w:rsidP="0082078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82078D" w:rsidRPr="001B34FD" w14:paraId="47D0609D" w14:textId="77777777" w:rsidTr="007867CC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3C67B7" w14:textId="77777777" w:rsidR="0082078D" w:rsidRPr="001B34FD" w:rsidRDefault="0082078D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Tugas Mandiri</w:t>
            </w:r>
          </w:p>
          <w:p w14:paraId="5A63CBFE" w14:textId="77777777" w:rsidR="0082078D" w:rsidRPr="001B34FD" w:rsidRDefault="0082078D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5BA6C" w14:textId="77777777" w:rsidR="0082078D" w:rsidRPr="001B34FD" w:rsidRDefault="0082078D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Proyek</w:t>
            </w:r>
          </w:p>
          <w:p w14:paraId="281D9156" w14:textId="77777777" w:rsidR="0082078D" w:rsidRPr="001B34FD" w:rsidRDefault="0082078D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D4A64" w14:textId="77777777" w:rsidR="0082078D" w:rsidRPr="001B34FD" w:rsidRDefault="0082078D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UAP</w:t>
            </w:r>
          </w:p>
          <w:p w14:paraId="42FB9001" w14:textId="77777777" w:rsidR="0082078D" w:rsidRPr="001B34FD" w:rsidRDefault="0082078D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2078D" w:rsidRPr="001B34FD" w14:paraId="3DC2F2F6" w14:textId="77777777" w:rsidTr="007867CC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7303E" w14:textId="77777777" w:rsidR="0082078D" w:rsidRPr="001B34FD" w:rsidRDefault="0082078D" w:rsidP="007867CC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  <w:r w:rsidRPr="001B34FD">
              <w:rPr>
                <w:bCs/>
              </w:rPr>
              <w:t>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7FC2" w14:textId="77777777" w:rsidR="0082078D" w:rsidRPr="001B34FD" w:rsidRDefault="0082078D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C0905" w14:textId="77777777" w:rsidR="0082078D" w:rsidRPr="001B34FD" w:rsidRDefault="0082078D" w:rsidP="007867CC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7AEFA1A7" w14:textId="77777777" w:rsidR="0082078D" w:rsidRPr="001B34FD" w:rsidRDefault="0082078D" w:rsidP="0082078D">
      <w:pPr>
        <w:ind w:left="360"/>
        <w:jc w:val="both"/>
        <w:rPr>
          <w:lang w:val="id-ID"/>
        </w:rPr>
      </w:pPr>
    </w:p>
    <w:p w14:paraId="56197F26" w14:textId="77777777" w:rsidR="0082078D" w:rsidRDefault="0082078D" w:rsidP="0082078D">
      <w:pPr>
        <w:spacing w:after="160" w:line="259" w:lineRule="auto"/>
        <w:rPr>
          <w:lang w:val="id-ID"/>
        </w:rPr>
      </w:pPr>
      <w:r>
        <w:rPr>
          <w:lang w:val="id-ID"/>
        </w:rPr>
        <w:br w:type="page"/>
      </w:r>
    </w:p>
    <w:p w14:paraId="2B2FBBD5" w14:textId="77777777" w:rsidR="0082078D" w:rsidRPr="001B34FD" w:rsidRDefault="0082078D" w:rsidP="0082078D">
      <w:pPr>
        <w:numPr>
          <w:ilvl w:val="0"/>
          <w:numId w:val="2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lastRenderedPageBreak/>
        <w:t xml:space="preserve">Software yang digunakan </w:t>
      </w:r>
      <w:r w:rsidRPr="001B34FD">
        <w:t xml:space="preserve">pada matakuliah ini adalah sebagai berikut: </w:t>
      </w:r>
    </w:p>
    <w:p w14:paraId="6145AADA" w14:textId="77777777" w:rsidR="0082078D" w:rsidRPr="001B34FD" w:rsidRDefault="0082078D" w:rsidP="0082078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48B84A2E" w14:textId="77777777" w:rsidR="0082078D" w:rsidRPr="001B34FD" w:rsidRDefault="0082078D" w:rsidP="0082078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2078D" w:rsidRPr="001B34FD" w14:paraId="3C35CF4B" w14:textId="77777777" w:rsidTr="007867CC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02B082" w14:textId="77777777" w:rsidR="0082078D" w:rsidRPr="001B34FD" w:rsidRDefault="0082078D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Software</w:t>
            </w:r>
          </w:p>
          <w:p w14:paraId="3F3A5759" w14:textId="77777777" w:rsidR="0082078D" w:rsidRPr="001B34FD" w:rsidRDefault="0082078D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2078D" w:rsidRPr="001B34FD" w14:paraId="6E409C76" w14:textId="77777777" w:rsidTr="007867CC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418A" w14:textId="77777777" w:rsidR="0082078D" w:rsidRDefault="0082078D" w:rsidP="007867CC">
            <w:r>
              <w:t>VM Ubuntu Client 20.04</w:t>
            </w:r>
          </w:p>
          <w:p w14:paraId="76054E67" w14:textId="77777777" w:rsidR="0082078D" w:rsidRDefault="0082078D" w:rsidP="007867CC">
            <w:r>
              <w:t>Java 8</w:t>
            </w:r>
          </w:p>
          <w:p w14:paraId="449DCE9D" w14:textId="77777777" w:rsidR="0082078D" w:rsidRDefault="0082078D" w:rsidP="007867CC">
            <w:r>
              <w:t>Eclipse 2020.6</w:t>
            </w:r>
          </w:p>
          <w:p w14:paraId="750C26FD" w14:textId="77777777" w:rsidR="0082078D" w:rsidRPr="001B34FD" w:rsidRDefault="0082078D" w:rsidP="007867CC">
            <w:pPr>
              <w:rPr>
                <w:bCs/>
              </w:rPr>
            </w:pPr>
            <w:r>
              <w:t>NachOS 5.0j</w:t>
            </w:r>
          </w:p>
        </w:tc>
      </w:tr>
    </w:tbl>
    <w:p w14:paraId="3FBF5214" w14:textId="77777777" w:rsidR="0082078D" w:rsidRPr="001B34FD" w:rsidRDefault="0082078D" w:rsidP="0082078D">
      <w:pPr>
        <w:pStyle w:val="Heading2"/>
        <w:numPr>
          <w:ilvl w:val="0"/>
          <w:numId w:val="2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29BCA2CE" w14:textId="77777777" w:rsidR="0082078D" w:rsidRPr="001B34FD" w:rsidRDefault="0082078D" w:rsidP="0082078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44BE94FF" w14:textId="77777777" w:rsidR="0082078D" w:rsidRPr="001B34FD" w:rsidRDefault="0082078D" w:rsidP="0082078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82078D" w:rsidRPr="001B34FD" w14:paraId="4BC85CFF" w14:textId="77777777" w:rsidTr="007867CC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66E482" w14:textId="77777777" w:rsidR="0082078D" w:rsidRPr="001B34FD" w:rsidRDefault="0082078D" w:rsidP="007867CC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Tugas Mandiri</w:t>
            </w:r>
          </w:p>
          <w:p w14:paraId="2C594251" w14:textId="77777777" w:rsidR="0082078D" w:rsidRPr="001B34FD" w:rsidRDefault="0082078D" w:rsidP="007867CC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51F743" w14:textId="77777777" w:rsidR="0082078D" w:rsidRPr="001B34FD" w:rsidRDefault="0082078D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Proyek</w:t>
            </w:r>
          </w:p>
          <w:p w14:paraId="1E87BD61" w14:textId="77777777" w:rsidR="0082078D" w:rsidRPr="001B34FD" w:rsidRDefault="0082078D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78E56A" w14:textId="77777777" w:rsidR="0082078D" w:rsidRPr="001B34FD" w:rsidRDefault="0082078D" w:rsidP="007867CC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UAP</w:t>
            </w:r>
          </w:p>
          <w:p w14:paraId="3105EFAC" w14:textId="77777777" w:rsidR="0082078D" w:rsidRPr="001B34FD" w:rsidRDefault="0082078D" w:rsidP="007867CC">
            <w:pPr>
              <w:jc w:val="center"/>
              <w:rPr>
                <w:b/>
                <w:bCs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2078D" w:rsidRPr="001B34FD" w14:paraId="4A062680" w14:textId="77777777" w:rsidTr="007867CC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46F5D" w14:textId="77777777" w:rsidR="0082078D" w:rsidRPr="001B34FD" w:rsidRDefault="0082078D" w:rsidP="007867CC">
            <w:pPr>
              <w:jc w:val="center"/>
              <w:rPr>
                <w:rFonts w:eastAsia="Times New Roman"/>
                <w:color w:val="000000"/>
                <w:lang w:eastAsia="en-ID"/>
              </w:rPr>
            </w:pPr>
            <w:r>
              <w:rPr>
                <w:color w:val="000000"/>
                <w:lang w:eastAsia="en-ID"/>
              </w:rPr>
              <w:t xml:space="preserve">DOCX, </w:t>
            </w:r>
            <w:r w:rsidRPr="001B34FD">
              <w:rPr>
                <w:color w:val="000000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1CA0" w14:textId="77777777" w:rsidR="0082078D" w:rsidRPr="001B34FD" w:rsidRDefault="0082078D" w:rsidP="007867CC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3F7CD" w14:textId="77777777" w:rsidR="0082078D" w:rsidRPr="001B34FD" w:rsidRDefault="0082078D" w:rsidP="007867CC">
            <w:pPr>
              <w:jc w:val="center"/>
              <w:rPr>
                <w:bCs/>
              </w:rPr>
            </w:pPr>
            <w:r>
              <w:rPr>
                <w:bCs/>
              </w:rPr>
              <w:t>JAVA, CLASS</w:t>
            </w:r>
          </w:p>
        </w:tc>
      </w:tr>
    </w:tbl>
    <w:p w14:paraId="7B28C032" w14:textId="656245B5" w:rsidR="0082078D" w:rsidRDefault="0082078D" w:rsidP="00FC79AB">
      <w:pPr>
        <w:jc w:val="both"/>
        <w:rPr>
          <w:lang w:val="id-ID"/>
        </w:rPr>
      </w:pPr>
    </w:p>
    <w:p w14:paraId="0619213A" w14:textId="77777777" w:rsidR="0082078D" w:rsidRPr="00876A58" w:rsidRDefault="0082078D" w:rsidP="00FC79AB">
      <w:pPr>
        <w:jc w:val="both"/>
        <w:rPr>
          <w:lang w:val="id-ID"/>
        </w:rPr>
      </w:pPr>
    </w:p>
    <w:p w14:paraId="0120D3E0" w14:textId="77777777" w:rsidR="0082078D" w:rsidRDefault="0082078D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2354FD8A" w14:textId="0138F522" w:rsidR="00FC79AB" w:rsidRPr="00876A58" w:rsidRDefault="00FC79AB" w:rsidP="00FC79AB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0E8F55B4" w14:textId="77777777" w:rsidR="00FC79AB" w:rsidRDefault="00FC79AB" w:rsidP="00FC79AB">
      <w:pPr>
        <w:spacing w:line="360" w:lineRule="auto"/>
        <w:jc w:val="both"/>
        <w:rPr>
          <w:rFonts w:ascii="Arial" w:hAnsi="Arial" w:cs="Arial"/>
          <w:i/>
          <w:sz w:val="16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14:paraId="2BD78134" w14:textId="77777777" w:rsidR="00FC79AB" w:rsidRPr="001C444D" w:rsidRDefault="00FC79AB" w:rsidP="00FC79AB">
      <w:pPr>
        <w:spacing w:line="360" w:lineRule="auto"/>
        <w:jc w:val="both"/>
        <w:rPr>
          <w:rFonts w:ascii="Arial" w:hAnsi="Arial" w:cs="Arial"/>
          <w:i/>
          <w:sz w:val="16"/>
        </w:rPr>
      </w:pPr>
    </w:p>
    <w:p w14:paraId="0584852E" w14:textId="77777777" w:rsidR="00FC79AB" w:rsidRPr="00FF561B" w:rsidRDefault="00FC79AB" w:rsidP="00407CE8">
      <w:pPr>
        <w:pStyle w:val="ListParagraph"/>
        <w:numPr>
          <w:ilvl w:val="0"/>
          <w:numId w:val="20"/>
        </w:numPr>
        <w:spacing w:after="160" w:line="360" w:lineRule="auto"/>
      </w:pPr>
      <w:r w:rsidRPr="00FF561B">
        <w:t xml:space="preserve">Write a command line from </w:t>
      </w:r>
      <w:r w:rsidRPr="00FF561B">
        <w:rPr>
          <w:b/>
          <w:bCs/>
        </w:rPr>
        <w:t>home directory</w:t>
      </w:r>
      <w:r w:rsidRPr="00FF561B">
        <w:t xml:space="preserve"> to create directories with the following structure </w:t>
      </w:r>
      <w:r w:rsidRPr="00FF561B">
        <w:rPr>
          <w:b/>
          <w:bCs/>
        </w:rPr>
        <w:t>in</w:t>
      </w:r>
      <w:r w:rsidRPr="00FF561B">
        <w:t xml:space="preserve"> </w:t>
      </w:r>
      <w:r w:rsidRPr="00FF561B">
        <w:rPr>
          <w:b/>
          <w:bCs/>
        </w:rPr>
        <w:t>single execution</w:t>
      </w:r>
    </w:p>
    <w:p w14:paraId="47F5EEA8" w14:textId="35E6346F" w:rsidR="00FC79AB" w:rsidRDefault="00480933" w:rsidP="00407CE8">
      <w:pPr>
        <w:pStyle w:val="ListParagraph"/>
        <w:spacing w:before="60" w:after="60" w:line="360" w:lineRule="auto"/>
        <w:ind w:left="0"/>
        <w:jc w:val="both"/>
      </w:pPr>
      <w:r>
        <w:pict w14:anchorId="76666FC4"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width:489.7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>
              <w:txbxContent>
                <w:p w14:paraId="28D2CF6D" w14:textId="77777777" w:rsidR="00FC79AB" w:rsidRDefault="00FC79AB" w:rsidP="00FC79AB">
                  <w:pPr>
                    <w:pStyle w:val="ListParagraph"/>
                  </w:pPr>
                  <w:r>
                    <w:t>&lt;Home directory&gt;</w:t>
                  </w:r>
                </w:p>
                <w:p w14:paraId="3A6C6416" w14:textId="77777777" w:rsidR="00FC79AB" w:rsidRPr="00FF561B" w:rsidRDefault="00FC79AB" w:rsidP="00FC79AB">
                  <w:pPr>
                    <w:pStyle w:val="ListParagraph"/>
                  </w:pPr>
                  <w:r w:rsidRPr="00FF561B">
                    <w:t>--Employee</w:t>
                  </w:r>
                </w:p>
                <w:p w14:paraId="6B487183" w14:textId="77777777" w:rsidR="00FC79AB" w:rsidRPr="00FF561B" w:rsidRDefault="00FC79AB" w:rsidP="00FC79AB">
                  <w:pPr>
                    <w:pStyle w:val="ListParagraph"/>
                  </w:pPr>
                  <w:r w:rsidRPr="00FF561B">
                    <w:tab/>
                    <w:t xml:space="preserve">   |--Permanent Employee</w:t>
                  </w:r>
                </w:p>
                <w:p w14:paraId="5537A068" w14:textId="77777777" w:rsidR="00FC79AB" w:rsidRPr="00FF561B" w:rsidRDefault="00FC79AB" w:rsidP="00FC79AB">
                  <w:pPr>
                    <w:pStyle w:val="ListParagraph"/>
                  </w:pPr>
                  <w:r w:rsidRPr="00FF561B">
                    <w:tab/>
                    <w:t xml:space="preserve">   | </w:t>
                  </w:r>
                  <w:r w:rsidRPr="00FF561B">
                    <w:tab/>
                    <w:t>|--Teacher</w:t>
                  </w:r>
                </w:p>
                <w:p w14:paraId="52118C53" w14:textId="77777777" w:rsidR="00FC79AB" w:rsidRPr="00FF561B" w:rsidRDefault="00FC79AB" w:rsidP="00FC79AB">
                  <w:pPr>
                    <w:pStyle w:val="ListParagraph"/>
                  </w:pPr>
                  <w:r w:rsidRPr="00FF561B">
                    <w:tab/>
                    <w:t xml:space="preserve">   |</w:t>
                  </w:r>
                  <w:r w:rsidRPr="00FF561B">
                    <w:tab/>
                    <w:t>|--Staff</w:t>
                  </w:r>
                </w:p>
                <w:p w14:paraId="06411E21" w14:textId="77777777" w:rsidR="00FC79AB" w:rsidRPr="00FF561B" w:rsidRDefault="00FC79AB" w:rsidP="00FC79AB">
                  <w:pPr>
                    <w:pStyle w:val="ListParagraph"/>
                  </w:pPr>
                  <w:r w:rsidRPr="00FF561B">
                    <w:tab/>
                    <w:t xml:space="preserve">   |</w:t>
                  </w:r>
                  <w:r w:rsidRPr="00FF561B">
                    <w:tab/>
                    <w:t>|--Office boy</w:t>
                  </w:r>
                </w:p>
                <w:p w14:paraId="0B2D8087" w14:textId="77777777" w:rsidR="00FC79AB" w:rsidRPr="00FF561B" w:rsidRDefault="00FC79AB" w:rsidP="00FC79AB">
                  <w:pPr>
                    <w:pStyle w:val="ListParagraph"/>
                  </w:pPr>
                  <w:r w:rsidRPr="00FF561B">
                    <w:tab/>
                    <w:t xml:space="preserve">   |--Temporary Employee</w:t>
                  </w:r>
                </w:p>
                <w:p w14:paraId="6BA878C8" w14:textId="77777777" w:rsidR="00FC79AB" w:rsidRPr="00FF561B" w:rsidRDefault="00FC79AB" w:rsidP="00FC79AB">
                  <w:pPr>
                    <w:pStyle w:val="ListParagraph"/>
                  </w:pPr>
                  <w:r w:rsidRPr="00FF561B">
                    <w:tab/>
                  </w:r>
                  <w:r w:rsidRPr="00FF561B">
                    <w:tab/>
                    <w:t>|--Door keeper</w:t>
                  </w:r>
                </w:p>
                <w:p w14:paraId="392E8445" w14:textId="77777777" w:rsidR="00FC79AB" w:rsidRDefault="00FC79AB" w:rsidP="00FC79AB">
                  <w:pPr>
                    <w:tabs>
                      <w:tab w:val="left" w:pos="900"/>
                    </w:tabs>
                    <w:spacing w:before="60"/>
                    <w:ind w:left="562"/>
                  </w:pPr>
                  <w:r w:rsidRPr="00FF561B">
                    <w:tab/>
                  </w:r>
                  <w:r w:rsidRPr="00FF561B">
                    <w:tab/>
                    <w:t>|--Administrative assistant</w:t>
                  </w:r>
                </w:p>
              </w:txbxContent>
            </v:textbox>
            <w10:wrap type="none"/>
            <w10:anchorlock/>
          </v:shape>
        </w:pict>
      </w:r>
    </w:p>
    <w:p w14:paraId="09DD534C" w14:textId="7015EA53" w:rsidR="004C0CFF" w:rsidRDefault="004C0CFF" w:rsidP="00407CE8">
      <w:pPr>
        <w:pStyle w:val="ListParagraph"/>
        <w:spacing w:before="60" w:after="60" w:line="360" w:lineRule="auto"/>
        <w:ind w:left="0"/>
        <w:jc w:val="both"/>
      </w:pPr>
    </w:p>
    <w:p w14:paraId="13CB63E6" w14:textId="497AD232" w:rsidR="004C0CFF" w:rsidRDefault="004C0CFF" w:rsidP="00407CE8">
      <w:pPr>
        <w:pStyle w:val="ListParagraph"/>
        <w:spacing w:before="60" w:after="60" w:line="360" w:lineRule="auto"/>
        <w:ind w:left="0"/>
        <w:jc w:val="both"/>
      </w:pPr>
      <w:r>
        <w:rPr>
          <w:noProof/>
          <w:lang w:eastAsia="en-US"/>
        </w:rPr>
        <w:drawing>
          <wp:inline distT="0" distB="0" distL="0" distR="0" wp14:anchorId="07DEB1AB" wp14:editId="1564496E">
            <wp:extent cx="6280150" cy="1028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7EAB" w14:textId="77777777" w:rsidR="00FC79AB" w:rsidRPr="00CA7A22" w:rsidRDefault="00FC79AB" w:rsidP="00FC79AB">
      <w:pPr>
        <w:pStyle w:val="ListParagraph"/>
        <w:spacing w:before="60" w:after="60" w:line="360" w:lineRule="auto"/>
        <w:ind w:left="0"/>
        <w:jc w:val="both"/>
      </w:pPr>
    </w:p>
    <w:p w14:paraId="3FF54594" w14:textId="1B665461" w:rsidR="00FC79AB" w:rsidRPr="004C0CFF" w:rsidRDefault="00FC79AB" w:rsidP="00FC79AB">
      <w:pPr>
        <w:pStyle w:val="ListParagraph"/>
        <w:numPr>
          <w:ilvl w:val="0"/>
          <w:numId w:val="20"/>
        </w:numPr>
        <w:spacing w:before="60" w:after="60" w:line="360" w:lineRule="auto"/>
        <w:jc w:val="both"/>
      </w:pPr>
      <w:r w:rsidRPr="00FF561B">
        <w:t xml:space="preserve">Write a command line to create a new file from </w:t>
      </w:r>
      <w:r w:rsidRPr="00FF561B">
        <w:rPr>
          <w:b/>
          <w:bCs/>
        </w:rPr>
        <w:t>home directory</w:t>
      </w:r>
      <w:r w:rsidRPr="00FF561B">
        <w:t xml:space="preserve"> called ‘</w:t>
      </w:r>
      <w:r w:rsidRPr="00FF561B">
        <w:rPr>
          <w:b/>
          <w:bCs/>
        </w:rPr>
        <w:t>Desc</w:t>
      </w:r>
      <w:r>
        <w:rPr>
          <w:b/>
          <w:bCs/>
        </w:rPr>
        <w:t>.txt</w:t>
      </w:r>
      <w:r w:rsidRPr="00FF561B">
        <w:t xml:space="preserve">’ inside </w:t>
      </w:r>
      <w:r w:rsidRPr="00FF561B">
        <w:rPr>
          <w:b/>
          <w:bCs/>
        </w:rPr>
        <w:t xml:space="preserve">Teacher </w:t>
      </w:r>
      <w:r w:rsidRPr="00FF561B">
        <w:t>folder</w:t>
      </w:r>
      <w:r>
        <w:t>. T</w:t>
      </w:r>
      <w:r w:rsidRPr="00FF561B">
        <w:t>hen</w:t>
      </w:r>
      <w:r>
        <w:t>,</w:t>
      </w:r>
      <w:r w:rsidRPr="00FF561B">
        <w:t xml:space="preserve"> </w:t>
      </w:r>
      <w:r w:rsidRPr="00FF561B">
        <w:rPr>
          <w:b/>
          <w:bCs/>
        </w:rPr>
        <w:t xml:space="preserve">write “Hello I’m </w:t>
      </w:r>
      <w:r>
        <w:rPr>
          <w:b/>
          <w:bCs/>
        </w:rPr>
        <w:t>the</w:t>
      </w:r>
      <w:r w:rsidRPr="00FF561B">
        <w:rPr>
          <w:b/>
          <w:bCs/>
        </w:rPr>
        <w:t xml:space="preserve"> teacher”</w:t>
      </w:r>
      <w:r w:rsidRPr="00FF561B">
        <w:t xml:space="preserve"> inside the file and change the file permission to </w:t>
      </w:r>
      <w:r w:rsidRPr="00FF561B">
        <w:rPr>
          <w:b/>
          <w:bCs/>
        </w:rPr>
        <w:t>read and write</w:t>
      </w:r>
      <w:r>
        <w:rPr>
          <w:b/>
          <w:bCs/>
        </w:rPr>
        <w:t>.</w:t>
      </w:r>
    </w:p>
    <w:p w14:paraId="3FBFC6EF" w14:textId="5A148AC5" w:rsidR="004C0CFF" w:rsidRDefault="004C0CFF" w:rsidP="004C0CFF">
      <w:pPr>
        <w:spacing w:before="60" w:after="60" w:line="360" w:lineRule="auto"/>
        <w:jc w:val="both"/>
      </w:pPr>
      <w:r>
        <w:rPr>
          <w:noProof/>
          <w:lang w:eastAsia="en-US"/>
        </w:rPr>
        <w:drawing>
          <wp:inline distT="0" distB="0" distL="0" distR="0" wp14:anchorId="611C7D22" wp14:editId="40BD2716">
            <wp:extent cx="628015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857" w14:textId="77777777" w:rsidR="00FC79AB" w:rsidRDefault="00FC79AB" w:rsidP="00FC79AB">
      <w:pPr>
        <w:pStyle w:val="ListParagraph"/>
        <w:spacing w:before="60" w:after="60" w:line="360" w:lineRule="auto"/>
        <w:jc w:val="both"/>
      </w:pPr>
    </w:p>
    <w:p w14:paraId="72C768D2" w14:textId="3E6232BA" w:rsidR="00FC79AB" w:rsidRDefault="00FC79AB" w:rsidP="00FC79AB">
      <w:pPr>
        <w:pStyle w:val="ListParagraph"/>
        <w:numPr>
          <w:ilvl w:val="0"/>
          <w:numId w:val="20"/>
        </w:numPr>
        <w:spacing w:before="60" w:after="60" w:line="360" w:lineRule="auto"/>
        <w:jc w:val="both"/>
      </w:pPr>
      <w:r w:rsidRPr="00FF561B">
        <w:t xml:space="preserve">Write a </w:t>
      </w:r>
      <w:r w:rsidRPr="00C41770">
        <w:rPr>
          <w:b/>
          <w:bCs/>
        </w:rPr>
        <w:t>command line</w:t>
      </w:r>
      <w:r w:rsidRPr="00FF561B">
        <w:t xml:space="preserve"> to find every </w:t>
      </w:r>
      <w:r>
        <w:rPr>
          <w:b/>
          <w:bCs/>
        </w:rPr>
        <w:t>file</w:t>
      </w:r>
      <w:r w:rsidRPr="00FF561B">
        <w:t xml:space="preserve"> from </w:t>
      </w:r>
      <w:r w:rsidRPr="00FF561B">
        <w:rPr>
          <w:b/>
          <w:bCs/>
        </w:rPr>
        <w:t>Employee</w:t>
      </w:r>
      <w:r w:rsidRPr="00FF561B">
        <w:t xml:space="preserve"> directory where the </w:t>
      </w:r>
      <w:r w:rsidRPr="00C41770">
        <w:rPr>
          <w:b/>
          <w:bCs/>
        </w:rPr>
        <w:t>file name</w:t>
      </w:r>
      <w:r w:rsidRPr="00FF561B">
        <w:t xml:space="preserve"> does not end with ‘</w:t>
      </w:r>
      <w:r w:rsidRPr="00FF561B">
        <w:rPr>
          <w:b/>
          <w:bCs/>
        </w:rPr>
        <w:t>.bin</w:t>
      </w:r>
      <w:r w:rsidRPr="00FF561B">
        <w:t xml:space="preserve">’, then change the file permission to </w:t>
      </w:r>
      <w:r w:rsidRPr="00FF561B">
        <w:rPr>
          <w:b/>
          <w:bCs/>
        </w:rPr>
        <w:t>read</w:t>
      </w:r>
      <w:r w:rsidRPr="00FF561B">
        <w:t xml:space="preserve"> only</w:t>
      </w:r>
      <w:r>
        <w:t>.</w:t>
      </w:r>
    </w:p>
    <w:p w14:paraId="5840E368" w14:textId="5AC3CE6C" w:rsidR="004C0CFF" w:rsidRDefault="004C0CFF" w:rsidP="004C0CFF">
      <w:pPr>
        <w:spacing w:before="60" w:after="60" w:line="360" w:lineRule="auto"/>
        <w:jc w:val="both"/>
      </w:pPr>
      <w:r>
        <w:rPr>
          <w:noProof/>
          <w:lang w:eastAsia="en-US"/>
        </w:rPr>
        <w:lastRenderedPageBreak/>
        <w:drawing>
          <wp:inline distT="0" distB="0" distL="0" distR="0" wp14:anchorId="24D2F960" wp14:editId="39BD1A18">
            <wp:extent cx="6280150" cy="1744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2A9C" w14:textId="77777777" w:rsidR="00FC79AB" w:rsidRDefault="00FC79AB" w:rsidP="00FC79AB">
      <w:pPr>
        <w:pStyle w:val="ListParagraph"/>
      </w:pPr>
    </w:p>
    <w:p w14:paraId="7F289948" w14:textId="1807AB02" w:rsidR="00FC79AB" w:rsidRPr="004C0CFF" w:rsidRDefault="00FC79AB" w:rsidP="00FC79AB">
      <w:pPr>
        <w:pStyle w:val="ListParagraph"/>
        <w:numPr>
          <w:ilvl w:val="0"/>
          <w:numId w:val="20"/>
        </w:numPr>
        <w:spacing w:before="60" w:after="60" w:line="360" w:lineRule="auto"/>
        <w:jc w:val="both"/>
      </w:pPr>
      <w:r w:rsidRPr="00FF561B">
        <w:t xml:space="preserve">Write a command line to show every process from </w:t>
      </w:r>
      <w:r w:rsidRPr="00FF561B">
        <w:rPr>
          <w:b/>
          <w:bCs/>
        </w:rPr>
        <w:t>all users</w:t>
      </w:r>
      <w:r w:rsidRPr="00FF561B">
        <w:t xml:space="preserve"> and show the </w:t>
      </w:r>
      <w:r w:rsidRPr="00FF561B">
        <w:rPr>
          <w:b/>
          <w:bCs/>
        </w:rPr>
        <w:t xml:space="preserve">process </w:t>
      </w:r>
      <w:r w:rsidR="003F46F3" w:rsidRPr="00FF561B">
        <w:rPr>
          <w:b/>
          <w:bCs/>
        </w:rPr>
        <w:t>id,</w:t>
      </w:r>
      <w:r w:rsidRPr="00FF561B">
        <w:rPr>
          <w:b/>
          <w:bCs/>
        </w:rPr>
        <w:t xml:space="preserve"> user, CPU, and memory usage</w:t>
      </w:r>
      <w:r w:rsidRPr="00FF561B">
        <w:t xml:space="preserve"> column, and sort the processes based on the </w:t>
      </w:r>
      <w:r w:rsidRPr="00FF561B">
        <w:rPr>
          <w:b/>
          <w:bCs/>
        </w:rPr>
        <w:t xml:space="preserve">memory usage </w:t>
      </w:r>
      <w:r w:rsidRPr="00FF561B">
        <w:t xml:space="preserve">in </w:t>
      </w:r>
      <w:r w:rsidRPr="00FF561B">
        <w:rPr>
          <w:b/>
          <w:bCs/>
        </w:rPr>
        <w:t>descending order (from highest to lowest)</w:t>
      </w:r>
      <w:r>
        <w:rPr>
          <w:b/>
          <w:bCs/>
        </w:rPr>
        <w:t>.</w:t>
      </w:r>
    </w:p>
    <w:p w14:paraId="79382EA2" w14:textId="5B59AEDF" w:rsidR="004C0CFF" w:rsidRPr="006F4818" w:rsidRDefault="004C0CFF" w:rsidP="004C0CFF">
      <w:pPr>
        <w:spacing w:before="60" w:after="60" w:line="360" w:lineRule="auto"/>
        <w:jc w:val="both"/>
      </w:pPr>
      <w:bookmarkStart w:id="0" w:name="_GoBack"/>
      <w:r>
        <w:rPr>
          <w:noProof/>
          <w:lang w:eastAsia="en-US"/>
        </w:rPr>
        <w:drawing>
          <wp:inline distT="0" distB="0" distL="0" distR="0" wp14:anchorId="1A96924E" wp14:editId="0D4C753A">
            <wp:extent cx="6280150" cy="1529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D00609" w14:textId="61CB7689" w:rsidR="009D24AA" w:rsidRPr="00FC79AB" w:rsidRDefault="00FC79AB" w:rsidP="00FC79AB">
      <w:pPr>
        <w:spacing w:after="160" w:line="259" w:lineRule="auto"/>
      </w:pPr>
      <w:r>
        <w:br w:type="page"/>
      </w:r>
    </w:p>
    <w:p w14:paraId="6DF41C1E" w14:textId="0CD5075A" w:rsidR="006B45E7" w:rsidRDefault="006B45E7" w:rsidP="005507D4">
      <w:pPr>
        <w:spacing w:line="360" w:lineRule="auto"/>
        <w:rPr>
          <w:b/>
          <w:bCs/>
        </w:rPr>
      </w:pPr>
      <w:r w:rsidRPr="005507D4">
        <w:rPr>
          <w:b/>
          <w:bCs/>
        </w:rPr>
        <w:lastRenderedPageBreak/>
        <w:t>Java Programming</w:t>
      </w:r>
    </w:p>
    <w:p w14:paraId="6387C49C" w14:textId="77777777" w:rsidR="001B2802" w:rsidRPr="005507D4" w:rsidRDefault="001B2802" w:rsidP="005507D4">
      <w:pPr>
        <w:spacing w:line="360" w:lineRule="auto"/>
        <w:rPr>
          <w:b/>
          <w:bCs/>
        </w:rPr>
      </w:pPr>
    </w:p>
    <w:p w14:paraId="003CFB55" w14:textId="3E82A0DB" w:rsidR="00E00437" w:rsidRDefault="00E00437" w:rsidP="00E00437">
      <w:pPr>
        <w:spacing w:before="60" w:after="60" w:line="360" w:lineRule="auto"/>
        <w:jc w:val="center"/>
        <w:rPr>
          <w:b/>
        </w:rPr>
      </w:pPr>
      <w:r w:rsidRPr="00E00437">
        <w:rPr>
          <w:b/>
        </w:rPr>
        <w:t>Logwarts School</w:t>
      </w:r>
    </w:p>
    <w:p w14:paraId="2ACF12FB" w14:textId="11F85E0E" w:rsidR="00E00437" w:rsidRDefault="00E00437" w:rsidP="009D24AA">
      <w:pPr>
        <w:spacing w:before="60" w:after="60" w:line="360" w:lineRule="auto"/>
        <w:jc w:val="both"/>
        <w:rPr>
          <w:b/>
        </w:rPr>
      </w:pPr>
      <w:r w:rsidRPr="00E00437">
        <w:rPr>
          <w:b/>
        </w:rPr>
        <w:t xml:space="preserve">Logwarts School </w:t>
      </w:r>
      <w:r w:rsidRPr="00E00437">
        <w:rPr>
          <w:bCs/>
        </w:rPr>
        <w:t>is a school that will open soon in Indonesia. But the school still need more employees and you are willingly to create a program to handle new employee data for the school.</w:t>
      </w:r>
    </w:p>
    <w:p w14:paraId="3A05F026" w14:textId="3F9AA595" w:rsidR="003B495D" w:rsidRDefault="00C2043A" w:rsidP="009D24AA">
      <w:pPr>
        <w:spacing w:before="60" w:after="60" w:line="360" w:lineRule="auto"/>
        <w:jc w:val="both"/>
      </w:pPr>
      <w:r w:rsidRPr="00C2043A">
        <w:t>Here are the detail requirements of the application:</w:t>
      </w:r>
    </w:p>
    <w:p w14:paraId="601ABE53" w14:textId="1DDBF62A" w:rsidR="00615E31" w:rsidRDefault="0091710E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The application </w:t>
      </w:r>
      <w:r w:rsidR="00E51FFC">
        <w:t xml:space="preserve">must </w:t>
      </w:r>
      <w:r w:rsidR="00615E31">
        <w:t>us</w:t>
      </w:r>
      <w:r w:rsidR="00E51FFC">
        <w:t>e</w:t>
      </w:r>
      <w:r w:rsidR="00615E31">
        <w:t xml:space="preserve"> </w:t>
      </w:r>
      <w:r w:rsidR="00615E31" w:rsidRPr="00615E31">
        <w:rPr>
          <w:b/>
        </w:rPr>
        <w:t>Object</w:t>
      </w:r>
      <w:r w:rsidR="00404178">
        <w:rPr>
          <w:b/>
        </w:rPr>
        <w:t>-</w:t>
      </w:r>
      <w:r w:rsidR="00615E31" w:rsidRPr="00615E31">
        <w:rPr>
          <w:b/>
        </w:rPr>
        <w:t>Oriented Programming</w:t>
      </w:r>
      <w:r w:rsidR="00615E31">
        <w:t xml:space="preserve"> concept</w:t>
      </w:r>
      <w:r w:rsidR="00656B5F">
        <w:t xml:space="preserve">s such as </w:t>
      </w:r>
      <w:r w:rsidR="00656B5F">
        <w:rPr>
          <w:b/>
          <w:bCs/>
        </w:rPr>
        <w:t>Encapsulation</w:t>
      </w:r>
      <w:r w:rsidR="00656B5F">
        <w:t xml:space="preserve">, </w:t>
      </w:r>
      <w:r w:rsidR="00656B5F">
        <w:rPr>
          <w:b/>
          <w:bCs/>
        </w:rPr>
        <w:t>Inheritance</w:t>
      </w:r>
      <w:r w:rsidR="00656B5F">
        <w:t xml:space="preserve">, and </w:t>
      </w:r>
      <w:r w:rsidR="00656B5F">
        <w:rPr>
          <w:b/>
          <w:bCs/>
        </w:rPr>
        <w:t>Polymorphism</w:t>
      </w:r>
      <w:r w:rsidR="00A572FF" w:rsidRPr="00A572FF">
        <w:t>.</w:t>
      </w:r>
      <w:r w:rsidR="00A572FF">
        <w:rPr>
          <w:b/>
          <w:bCs/>
        </w:rPr>
        <w:t xml:space="preserve"> </w:t>
      </w:r>
      <w:r w:rsidR="00A572FF">
        <w:rPr>
          <w:bCs/>
        </w:rPr>
        <w:t xml:space="preserve">There must be </w:t>
      </w:r>
      <w:r w:rsidR="00A572FF">
        <w:rPr>
          <w:b/>
        </w:rPr>
        <w:t>Polymorphic Classes</w:t>
      </w:r>
      <w:r w:rsidR="00A572FF">
        <w:rPr>
          <w:bCs/>
        </w:rPr>
        <w:t xml:space="preserve"> and at</w:t>
      </w:r>
      <w:r w:rsidR="00C3074B">
        <w:rPr>
          <w:bCs/>
        </w:rPr>
        <w:t xml:space="preserve"> </w:t>
      </w:r>
      <w:r w:rsidR="00A572FF">
        <w:rPr>
          <w:bCs/>
        </w:rPr>
        <w:t xml:space="preserve">least </w:t>
      </w:r>
      <w:r w:rsidR="00A572FF" w:rsidRPr="00245506">
        <w:rPr>
          <w:b/>
        </w:rPr>
        <w:t>1</w:t>
      </w:r>
      <w:r w:rsidR="00A572FF">
        <w:rPr>
          <w:b/>
        </w:rPr>
        <w:t xml:space="preserve"> Overrid</w:t>
      </w:r>
      <w:r w:rsidR="00C3074B">
        <w:rPr>
          <w:b/>
        </w:rPr>
        <w:t>d</w:t>
      </w:r>
      <w:r w:rsidR="00A572FF">
        <w:rPr>
          <w:b/>
        </w:rPr>
        <w:t>en Method</w:t>
      </w:r>
      <w:r w:rsidR="00A572FF">
        <w:rPr>
          <w:bCs/>
        </w:rPr>
        <w:t>.</w:t>
      </w:r>
    </w:p>
    <w:p w14:paraId="5958EEA7" w14:textId="5840A4E7" w:rsidR="005D68DB" w:rsidRDefault="00615E31" w:rsidP="00E74FF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Create </w:t>
      </w:r>
      <w:r w:rsidR="001B06E3" w:rsidRPr="00FF561B">
        <w:t xml:space="preserve">a method to count the employee </w:t>
      </w:r>
      <w:r w:rsidR="001B06E3" w:rsidRPr="00FF561B">
        <w:rPr>
          <w:b/>
          <w:bCs/>
        </w:rPr>
        <w:t>total</w:t>
      </w:r>
      <w:r w:rsidR="001B06E3" w:rsidRPr="00FF561B">
        <w:t xml:space="preserve"> </w:t>
      </w:r>
      <w:r w:rsidR="001B06E3" w:rsidRPr="00FF561B">
        <w:rPr>
          <w:b/>
          <w:bCs/>
        </w:rPr>
        <w:t xml:space="preserve">salary </w:t>
      </w:r>
      <w:r w:rsidR="001B06E3" w:rsidRPr="00FF561B">
        <w:t>with the following formula</w:t>
      </w:r>
      <w:r w:rsidR="001B06E3">
        <w:t>:</w:t>
      </w:r>
    </w:p>
    <w:tbl>
      <w:tblPr>
        <w:tblStyle w:val="TableGrid"/>
        <w:tblW w:w="9189" w:type="dxa"/>
        <w:jc w:val="center"/>
        <w:tblLook w:val="04A0" w:firstRow="1" w:lastRow="0" w:firstColumn="1" w:lastColumn="0" w:noHBand="0" w:noVBand="1"/>
      </w:tblPr>
      <w:tblGrid>
        <w:gridCol w:w="1502"/>
        <w:gridCol w:w="3455"/>
        <w:gridCol w:w="4232"/>
      </w:tblGrid>
      <w:tr w:rsidR="001B06E3" w:rsidRPr="00FF561B" w14:paraId="13B33987" w14:textId="77777777" w:rsidTr="001B06E3">
        <w:trPr>
          <w:trHeight w:val="458"/>
          <w:jc w:val="center"/>
        </w:trPr>
        <w:tc>
          <w:tcPr>
            <w:tcW w:w="1502" w:type="dxa"/>
            <w:shd w:val="clear" w:color="auto" w:fill="000000" w:themeFill="text1"/>
            <w:vAlign w:val="center"/>
          </w:tcPr>
          <w:p w14:paraId="74446137" w14:textId="77777777" w:rsidR="001B06E3" w:rsidRPr="00FF561B" w:rsidRDefault="001B06E3" w:rsidP="00F87C4B">
            <w:pPr>
              <w:jc w:val="center"/>
              <w:rPr>
                <w:b/>
                <w:bCs/>
                <w:sz w:val="24"/>
                <w:szCs w:val="24"/>
              </w:rPr>
            </w:pPr>
            <w:r w:rsidRPr="00FF561B">
              <w:rPr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455" w:type="dxa"/>
            <w:shd w:val="clear" w:color="auto" w:fill="000000" w:themeFill="text1"/>
            <w:vAlign w:val="center"/>
          </w:tcPr>
          <w:p w14:paraId="7E52697F" w14:textId="77777777" w:rsidR="001B06E3" w:rsidRPr="00FF561B" w:rsidRDefault="001B06E3" w:rsidP="00F87C4B">
            <w:pPr>
              <w:jc w:val="center"/>
              <w:rPr>
                <w:b/>
                <w:bCs/>
                <w:sz w:val="24"/>
                <w:szCs w:val="24"/>
              </w:rPr>
            </w:pPr>
            <w:r w:rsidRPr="00FF561B">
              <w:rPr>
                <w:b/>
                <w:bCs/>
                <w:sz w:val="24"/>
                <w:szCs w:val="24"/>
              </w:rPr>
              <w:t>Total Salary (Employee)</w:t>
            </w:r>
          </w:p>
        </w:tc>
        <w:tc>
          <w:tcPr>
            <w:tcW w:w="4232" w:type="dxa"/>
            <w:shd w:val="clear" w:color="auto" w:fill="000000" w:themeFill="text1"/>
            <w:vAlign w:val="center"/>
          </w:tcPr>
          <w:p w14:paraId="3AA62A58" w14:textId="77777777" w:rsidR="001B06E3" w:rsidRPr="00FF561B" w:rsidRDefault="001B06E3" w:rsidP="00F87C4B">
            <w:pPr>
              <w:jc w:val="center"/>
              <w:rPr>
                <w:b/>
                <w:bCs/>
                <w:sz w:val="24"/>
                <w:szCs w:val="24"/>
              </w:rPr>
            </w:pPr>
            <w:r w:rsidRPr="00FF561B">
              <w:rPr>
                <w:b/>
                <w:bCs/>
                <w:sz w:val="24"/>
                <w:szCs w:val="24"/>
              </w:rPr>
              <w:t>Total salary (Permanent Employee)</w:t>
            </w:r>
          </w:p>
        </w:tc>
      </w:tr>
      <w:tr w:rsidR="001B06E3" w:rsidRPr="00FF561B" w14:paraId="514835A9" w14:textId="77777777" w:rsidTr="001B06E3">
        <w:trPr>
          <w:trHeight w:val="875"/>
          <w:jc w:val="center"/>
        </w:trPr>
        <w:tc>
          <w:tcPr>
            <w:tcW w:w="1502" w:type="dxa"/>
            <w:vAlign w:val="center"/>
          </w:tcPr>
          <w:p w14:paraId="5DB2B56D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Teacher</w:t>
            </w:r>
          </w:p>
        </w:tc>
        <w:tc>
          <w:tcPr>
            <w:tcW w:w="3455" w:type="dxa"/>
            <w:vAlign w:val="center"/>
          </w:tcPr>
          <w:p w14:paraId="2BE6F815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Total salary = salary + (salary * 20%)</w:t>
            </w:r>
          </w:p>
        </w:tc>
        <w:tc>
          <w:tcPr>
            <w:tcW w:w="4232" w:type="dxa"/>
            <w:vAlign w:val="center"/>
          </w:tcPr>
          <w:p w14:paraId="56C7FD2B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Total salary = salary + (salary * 20%) + bonus salary</w:t>
            </w:r>
          </w:p>
        </w:tc>
      </w:tr>
      <w:tr w:rsidR="001B06E3" w:rsidRPr="00FF561B" w14:paraId="4D3012F0" w14:textId="77777777" w:rsidTr="001B06E3">
        <w:trPr>
          <w:trHeight w:val="699"/>
          <w:jc w:val="center"/>
        </w:trPr>
        <w:tc>
          <w:tcPr>
            <w:tcW w:w="1502" w:type="dxa"/>
            <w:vAlign w:val="center"/>
          </w:tcPr>
          <w:p w14:paraId="5A3F6278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Staff</w:t>
            </w:r>
          </w:p>
        </w:tc>
        <w:tc>
          <w:tcPr>
            <w:tcW w:w="3455" w:type="dxa"/>
            <w:vAlign w:val="center"/>
          </w:tcPr>
          <w:p w14:paraId="4CB179C6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Total salary = salary + (salary * 15%)</w:t>
            </w:r>
          </w:p>
        </w:tc>
        <w:tc>
          <w:tcPr>
            <w:tcW w:w="4232" w:type="dxa"/>
            <w:vAlign w:val="center"/>
          </w:tcPr>
          <w:p w14:paraId="4F997526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Total salary = salary + (salary * 15%) + bonus salary</w:t>
            </w:r>
          </w:p>
        </w:tc>
      </w:tr>
      <w:tr w:rsidR="001B06E3" w:rsidRPr="00FF561B" w14:paraId="058BAF68" w14:textId="77777777" w:rsidTr="001B06E3">
        <w:trPr>
          <w:trHeight w:val="425"/>
          <w:jc w:val="center"/>
        </w:trPr>
        <w:tc>
          <w:tcPr>
            <w:tcW w:w="1502" w:type="dxa"/>
            <w:vAlign w:val="center"/>
          </w:tcPr>
          <w:p w14:paraId="48535CC0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Office boy</w:t>
            </w:r>
          </w:p>
        </w:tc>
        <w:tc>
          <w:tcPr>
            <w:tcW w:w="3455" w:type="dxa"/>
            <w:vAlign w:val="center"/>
          </w:tcPr>
          <w:p w14:paraId="411A0A3E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Total salary = salary</w:t>
            </w:r>
          </w:p>
        </w:tc>
        <w:tc>
          <w:tcPr>
            <w:tcW w:w="4232" w:type="dxa"/>
            <w:vAlign w:val="center"/>
          </w:tcPr>
          <w:p w14:paraId="1F07B3DC" w14:textId="77777777" w:rsidR="001B06E3" w:rsidRPr="00FF561B" w:rsidRDefault="001B06E3" w:rsidP="00F87C4B">
            <w:pPr>
              <w:jc w:val="center"/>
              <w:rPr>
                <w:sz w:val="24"/>
                <w:szCs w:val="24"/>
              </w:rPr>
            </w:pPr>
            <w:r w:rsidRPr="00FF561B">
              <w:rPr>
                <w:sz w:val="24"/>
                <w:szCs w:val="24"/>
              </w:rPr>
              <w:t>Total salary = salary + bonus salary</w:t>
            </w:r>
          </w:p>
        </w:tc>
      </w:tr>
    </w:tbl>
    <w:p w14:paraId="3B89ADEE" w14:textId="2F23E5BE" w:rsidR="00C3074B" w:rsidRDefault="00C2043A" w:rsidP="003A73A0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When the </w:t>
      </w:r>
      <w:r w:rsidRPr="00C2043A">
        <w:rPr>
          <w:b/>
        </w:rPr>
        <w:t>program starts</w:t>
      </w:r>
      <w:r>
        <w:t xml:space="preserve">, </w:t>
      </w:r>
      <w:r w:rsidR="001B06E3" w:rsidRPr="00FF561B">
        <w:t>the user will be given three choices</w:t>
      </w:r>
      <w:r w:rsidR="001B06E3">
        <w:t>:</w:t>
      </w:r>
    </w:p>
    <w:p w14:paraId="0F316465" w14:textId="0884A85D" w:rsidR="001B06E3" w:rsidRPr="001B06E3" w:rsidRDefault="001B06E3" w:rsidP="001B06E3">
      <w:pPr>
        <w:pStyle w:val="ListParagraph"/>
        <w:numPr>
          <w:ilvl w:val="1"/>
          <w:numId w:val="17"/>
        </w:numPr>
        <w:spacing w:before="60" w:after="60" w:line="360" w:lineRule="auto"/>
        <w:jc w:val="both"/>
        <w:rPr>
          <w:b/>
          <w:bCs/>
        </w:rPr>
      </w:pPr>
      <w:r w:rsidRPr="001B06E3">
        <w:rPr>
          <w:b/>
          <w:bCs/>
        </w:rPr>
        <w:t>Insert Employee</w:t>
      </w:r>
    </w:p>
    <w:p w14:paraId="643BA809" w14:textId="2D41EF7A" w:rsidR="001B06E3" w:rsidRPr="001B06E3" w:rsidRDefault="001B06E3" w:rsidP="001B06E3">
      <w:pPr>
        <w:pStyle w:val="ListParagraph"/>
        <w:numPr>
          <w:ilvl w:val="1"/>
          <w:numId w:val="17"/>
        </w:numPr>
        <w:spacing w:before="60" w:after="60" w:line="360" w:lineRule="auto"/>
        <w:jc w:val="both"/>
        <w:rPr>
          <w:b/>
          <w:bCs/>
        </w:rPr>
      </w:pPr>
      <w:r w:rsidRPr="001B06E3">
        <w:rPr>
          <w:b/>
          <w:bCs/>
        </w:rPr>
        <w:t>Insert Permanent Employee</w:t>
      </w:r>
    </w:p>
    <w:p w14:paraId="558CEDAA" w14:textId="29D7D346" w:rsidR="001B06E3" w:rsidRPr="001B06E3" w:rsidRDefault="001B06E3" w:rsidP="001B06E3">
      <w:pPr>
        <w:pStyle w:val="ListParagraph"/>
        <w:numPr>
          <w:ilvl w:val="1"/>
          <w:numId w:val="17"/>
        </w:numPr>
        <w:spacing w:before="60" w:after="60" w:line="360" w:lineRule="auto"/>
        <w:jc w:val="both"/>
        <w:rPr>
          <w:b/>
          <w:bCs/>
        </w:rPr>
      </w:pPr>
      <w:r w:rsidRPr="001B06E3">
        <w:rPr>
          <w:b/>
          <w:bCs/>
        </w:rPr>
        <w:t>Exit</w:t>
      </w:r>
    </w:p>
    <w:p w14:paraId="76607463" w14:textId="0B1B7334" w:rsidR="00656B5F" w:rsidRDefault="003B65BE" w:rsidP="003B65BE">
      <w:pPr>
        <w:spacing w:before="60" w:line="276" w:lineRule="auto"/>
        <w:jc w:val="center"/>
      </w:pPr>
      <w:r w:rsidRPr="00FF561B">
        <w:rPr>
          <w:noProof/>
          <w:lang w:eastAsia="en-US"/>
        </w:rPr>
        <w:drawing>
          <wp:inline distT="0" distB="0" distL="0" distR="0" wp14:anchorId="371F5434" wp14:editId="47EE1F37">
            <wp:extent cx="5040000" cy="931969"/>
            <wp:effectExtent l="19050" t="19050" r="8255" b="2095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25" b="8250"/>
                    <a:stretch/>
                  </pic:blipFill>
                  <pic:spPr bwMode="auto">
                    <a:xfrm>
                      <a:off x="0" y="0"/>
                      <a:ext cx="5040000" cy="931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30C4" w14:textId="29062B86" w:rsidR="004B3FDF" w:rsidRDefault="00D270A3" w:rsidP="00C3074B">
      <w:pPr>
        <w:pStyle w:val="ListParagraph"/>
        <w:keepNext/>
        <w:spacing w:before="60" w:after="60" w:line="360" w:lineRule="auto"/>
        <w:ind w:left="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1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</w:t>
      </w:r>
      <w:r w:rsidR="00656B5F">
        <w:rPr>
          <w:b/>
          <w:sz w:val="20"/>
          <w:szCs w:val="20"/>
        </w:rPr>
        <w:t>the Main Menu</w:t>
      </w:r>
    </w:p>
    <w:p w14:paraId="6CC0705F" w14:textId="77777777" w:rsidR="00E57945" w:rsidRDefault="00E57945" w:rsidP="00C3074B">
      <w:pPr>
        <w:pStyle w:val="ListParagraph"/>
        <w:keepNext/>
        <w:spacing w:before="60" w:after="60" w:line="360" w:lineRule="auto"/>
        <w:ind w:left="0"/>
        <w:jc w:val="center"/>
      </w:pPr>
    </w:p>
    <w:p w14:paraId="59D5C06B" w14:textId="61861F51" w:rsidR="00775523" w:rsidRDefault="00775523" w:rsidP="00D3669A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 xml:space="preserve">If </w:t>
      </w:r>
      <w:r w:rsidR="00404178">
        <w:t xml:space="preserve">the </w:t>
      </w:r>
      <w:r>
        <w:t xml:space="preserve">user </w:t>
      </w:r>
      <w:r w:rsidR="003A73A0">
        <w:t>select</w:t>
      </w:r>
      <w:r w:rsidR="00404178">
        <w:t>s</w:t>
      </w:r>
      <w:r w:rsidR="003A73A0">
        <w:t xml:space="preserve"> the first</w:t>
      </w:r>
      <w:r w:rsidR="007A27C7">
        <w:rPr>
          <w:b/>
        </w:rPr>
        <w:t xml:space="preserve"> </w:t>
      </w:r>
      <w:r w:rsidR="007A27C7" w:rsidRPr="007A27C7">
        <w:t>menu</w:t>
      </w:r>
      <w:r w:rsidR="009B23D2">
        <w:t xml:space="preserve"> </w:t>
      </w:r>
      <w:r w:rsidR="009B23D2" w:rsidRPr="00FF561B">
        <w:t>(Insert Employee)</w:t>
      </w:r>
      <w:r>
        <w:t>, then:</w:t>
      </w:r>
    </w:p>
    <w:p w14:paraId="02ADFB56" w14:textId="102484D0" w:rsidR="005A5BB4" w:rsidRPr="005A5BB4" w:rsidRDefault="005A5BB4" w:rsidP="00A13D9F">
      <w:pPr>
        <w:pStyle w:val="ListParagraph"/>
        <w:numPr>
          <w:ilvl w:val="0"/>
          <w:numId w:val="18"/>
        </w:numPr>
        <w:spacing w:line="360" w:lineRule="auto"/>
        <w:jc w:val="both"/>
      </w:pPr>
      <w:r w:rsidRPr="005A5BB4">
        <w:t xml:space="preserve">Ask the user to input </w:t>
      </w:r>
      <w:r w:rsidRPr="00A13D9F">
        <w:rPr>
          <w:b/>
          <w:bCs/>
        </w:rPr>
        <w:t>employee name</w:t>
      </w:r>
      <w:r>
        <w:t>.</w:t>
      </w:r>
      <w:r w:rsidRPr="005A5BB4">
        <w:t xml:space="preserve"> </w:t>
      </w:r>
      <w:r>
        <w:t>T</w:t>
      </w:r>
      <w:r w:rsidRPr="005A5BB4">
        <w:t>he name must start with ‘</w:t>
      </w:r>
      <w:r w:rsidRPr="005A5BB4">
        <w:rPr>
          <w:b/>
          <w:bCs/>
        </w:rPr>
        <w:t>Mr.</w:t>
      </w:r>
      <w:r w:rsidRPr="005A5BB4">
        <w:t>’ or ‘</w:t>
      </w:r>
      <w:r w:rsidRPr="005A5BB4">
        <w:rPr>
          <w:b/>
          <w:bCs/>
        </w:rPr>
        <w:t>Mrs.</w:t>
      </w:r>
      <w:r w:rsidRPr="005A5BB4">
        <w:t>’</w:t>
      </w:r>
    </w:p>
    <w:p w14:paraId="2D647949" w14:textId="7A90B569" w:rsidR="00A13D9F" w:rsidRPr="00A13D9F" w:rsidRDefault="00A13D9F" w:rsidP="00A13D9F">
      <w:pPr>
        <w:pStyle w:val="ListParagraph"/>
        <w:numPr>
          <w:ilvl w:val="0"/>
          <w:numId w:val="18"/>
        </w:numPr>
        <w:spacing w:line="360" w:lineRule="auto"/>
      </w:pPr>
      <w:r w:rsidRPr="00A13D9F">
        <w:t xml:space="preserve">Ask the user to input </w:t>
      </w:r>
      <w:r w:rsidRPr="00A13D9F">
        <w:rPr>
          <w:b/>
          <w:bCs/>
        </w:rPr>
        <w:t>employee address</w:t>
      </w:r>
      <w:r w:rsidRPr="00A13D9F">
        <w:t>, the employee address must end with ‘</w:t>
      </w:r>
      <w:r w:rsidRPr="00A13D9F">
        <w:rPr>
          <w:b/>
          <w:bCs/>
        </w:rPr>
        <w:t>Street</w:t>
      </w:r>
      <w:r w:rsidRPr="00A13D9F">
        <w:t>’</w:t>
      </w:r>
    </w:p>
    <w:p w14:paraId="62CBD1FC" w14:textId="77777777" w:rsidR="00A13D9F" w:rsidRPr="00A13D9F" w:rsidRDefault="00A13D9F" w:rsidP="00A13D9F">
      <w:pPr>
        <w:pStyle w:val="ListParagraph"/>
        <w:numPr>
          <w:ilvl w:val="0"/>
          <w:numId w:val="18"/>
        </w:numPr>
        <w:spacing w:line="360" w:lineRule="auto"/>
      </w:pPr>
      <w:r w:rsidRPr="00A13D9F">
        <w:t xml:space="preserve">Ask the user to input </w:t>
      </w:r>
      <w:r w:rsidRPr="00A13D9F">
        <w:rPr>
          <w:b/>
          <w:bCs/>
        </w:rPr>
        <w:t>employee gender</w:t>
      </w:r>
      <w:r w:rsidRPr="00A13D9F">
        <w:t>, the employee gender must between ‘</w:t>
      </w:r>
      <w:r w:rsidRPr="00A13D9F">
        <w:rPr>
          <w:b/>
          <w:bCs/>
        </w:rPr>
        <w:t>Male</w:t>
      </w:r>
      <w:r w:rsidRPr="00A13D9F">
        <w:t>’ or ‘</w:t>
      </w:r>
      <w:r w:rsidRPr="00A13D9F">
        <w:rPr>
          <w:b/>
          <w:bCs/>
        </w:rPr>
        <w:t>Female</w:t>
      </w:r>
      <w:r w:rsidRPr="00A13D9F">
        <w:t>’</w:t>
      </w:r>
    </w:p>
    <w:p w14:paraId="0C1CD297" w14:textId="09F94044" w:rsidR="00A13D9F" w:rsidRPr="00A13D9F" w:rsidRDefault="00A13D9F" w:rsidP="00111B00">
      <w:pPr>
        <w:pStyle w:val="ListParagraph"/>
        <w:numPr>
          <w:ilvl w:val="0"/>
          <w:numId w:val="18"/>
        </w:numPr>
        <w:spacing w:line="360" w:lineRule="auto"/>
      </w:pPr>
      <w:r w:rsidRPr="00A13D9F">
        <w:lastRenderedPageBreak/>
        <w:t xml:space="preserve">Ask the user to input </w:t>
      </w:r>
      <w:r w:rsidRPr="00A13D9F">
        <w:rPr>
          <w:b/>
          <w:bCs/>
        </w:rPr>
        <w:t>employee position</w:t>
      </w:r>
      <w:r w:rsidRPr="00A13D9F">
        <w:t xml:space="preserve">, the employee position must </w:t>
      </w:r>
      <w:r>
        <w:t>either</w:t>
      </w:r>
      <w:r w:rsidRPr="00A13D9F">
        <w:t xml:space="preserve"> ‘</w:t>
      </w:r>
      <w:r w:rsidRPr="00A13D9F">
        <w:rPr>
          <w:b/>
          <w:bCs/>
        </w:rPr>
        <w:t>Teacher</w:t>
      </w:r>
      <w:r w:rsidRPr="00A13D9F">
        <w:t>’, ‘</w:t>
      </w:r>
      <w:r w:rsidRPr="00A13D9F">
        <w:rPr>
          <w:b/>
          <w:bCs/>
        </w:rPr>
        <w:t>Staff</w:t>
      </w:r>
      <w:r w:rsidRPr="00A13D9F">
        <w:t>’, or ‘</w:t>
      </w:r>
      <w:r w:rsidRPr="00A13D9F">
        <w:rPr>
          <w:b/>
          <w:bCs/>
        </w:rPr>
        <w:t>Office boy</w:t>
      </w:r>
      <w:r w:rsidRPr="00A13D9F">
        <w:t>’</w:t>
      </w:r>
    </w:p>
    <w:p w14:paraId="5D508FC6" w14:textId="77777777" w:rsidR="00111B00" w:rsidRPr="00111B00" w:rsidRDefault="00111B00" w:rsidP="00111B00">
      <w:pPr>
        <w:pStyle w:val="ListParagraph"/>
        <w:numPr>
          <w:ilvl w:val="0"/>
          <w:numId w:val="18"/>
        </w:numPr>
        <w:spacing w:line="360" w:lineRule="auto"/>
      </w:pPr>
      <w:r w:rsidRPr="00111B00">
        <w:t xml:space="preserve">Ask the user to input </w:t>
      </w:r>
      <w:r w:rsidRPr="00111B00">
        <w:rPr>
          <w:b/>
          <w:bCs/>
        </w:rPr>
        <w:t>employee salary</w:t>
      </w:r>
      <w:r w:rsidRPr="00111B00">
        <w:t xml:space="preserve">, the </w:t>
      </w:r>
      <w:r w:rsidRPr="00713473">
        <w:rPr>
          <w:b/>
          <w:bCs/>
        </w:rPr>
        <w:t>minimum</w:t>
      </w:r>
      <w:r w:rsidRPr="00111B00">
        <w:t xml:space="preserve"> employee salary should be </w:t>
      </w:r>
      <w:r w:rsidRPr="00111B00">
        <w:rPr>
          <w:b/>
          <w:bCs/>
        </w:rPr>
        <w:t>4000000</w:t>
      </w:r>
      <w:r w:rsidRPr="00111B00">
        <w:t xml:space="preserve"> and </w:t>
      </w:r>
      <w:r w:rsidRPr="00111B00">
        <w:rPr>
          <w:b/>
          <w:bCs/>
        </w:rPr>
        <w:t>have no maximum salary</w:t>
      </w:r>
    </w:p>
    <w:p w14:paraId="1EC1D703" w14:textId="55C62089" w:rsidR="003A73A0" w:rsidRDefault="004A1A77" w:rsidP="00194854">
      <w:pPr>
        <w:keepNext/>
        <w:spacing w:before="60" w:line="276" w:lineRule="auto"/>
        <w:jc w:val="center"/>
        <w:rPr>
          <w:b/>
          <w:sz w:val="20"/>
          <w:szCs w:val="20"/>
        </w:rPr>
      </w:pPr>
      <w:r w:rsidRPr="00FF561B">
        <w:rPr>
          <w:noProof/>
          <w:lang w:eastAsia="en-US"/>
        </w:rPr>
        <w:drawing>
          <wp:inline distT="0" distB="0" distL="0" distR="0" wp14:anchorId="2CDB03EF" wp14:editId="6932AB55">
            <wp:extent cx="5040000" cy="2150275"/>
            <wp:effectExtent l="19050" t="19050" r="27305" b="2159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Employe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55"/>
                    <a:stretch/>
                  </pic:blipFill>
                  <pic:spPr bwMode="auto">
                    <a:xfrm>
                      <a:off x="0" y="0"/>
                      <a:ext cx="5040000" cy="2150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B02C" w14:textId="0A6871DF" w:rsidR="00775523" w:rsidRDefault="00D270A3" w:rsidP="00194854">
      <w:pPr>
        <w:keepNext/>
        <w:spacing w:before="60" w:after="60" w:line="360" w:lineRule="auto"/>
        <w:ind w:firstLine="45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Pr="00D270A3">
        <w:rPr>
          <w:b/>
          <w:sz w:val="20"/>
          <w:szCs w:val="20"/>
        </w:rPr>
        <w:fldChar w:fldCharType="begin"/>
      </w:r>
      <w:r w:rsidRPr="00D270A3">
        <w:rPr>
          <w:b/>
          <w:sz w:val="20"/>
          <w:szCs w:val="20"/>
        </w:rPr>
        <w:instrText xml:space="preserve"> SEQ Figure \* ARABIC </w:instrText>
      </w:r>
      <w:r w:rsidRPr="00D270A3">
        <w:rPr>
          <w:b/>
          <w:sz w:val="20"/>
          <w:szCs w:val="20"/>
        </w:rPr>
        <w:fldChar w:fldCharType="separate"/>
      </w:r>
      <w:r w:rsidR="00FF653F">
        <w:rPr>
          <w:b/>
          <w:noProof/>
          <w:sz w:val="20"/>
          <w:szCs w:val="20"/>
        </w:rPr>
        <w:t>2</w:t>
      </w:r>
      <w:r w:rsidRPr="00D270A3">
        <w:rPr>
          <w:b/>
          <w:sz w:val="20"/>
          <w:szCs w:val="20"/>
        </w:rPr>
        <w:fldChar w:fldCharType="end"/>
      </w:r>
      <w:r w:rsidRPr="00D270A3">
        <w:rPr>
          <w:b/>
          <w:sz w:val="20"/>
          <w:szCs w:val="20"/>
        </w:rPr>
        <w:t xml:space="preserve">. Screenshot of input </w:t>
      </w:r>
      <w:r w:rsidR="00A678E3">
        <w:rPr>
          <w:b/>
          <w:sz w:val="20"/>
          <w:szCs w:val="20"/>
        </w:rPr>
        <w:t>Employee</w:t>
      </w:r>
      <w:r w:rsidRPr="00D270A3">
        <w:rPr>
          <w:b/>
          <w:sz w:val="20"/>
          <w:szCs w:val="20"/>
        </w:rPr>
        <w:t xml:space="preserve"> </w:t>
      </w:r>
      <w:r w:rsidR="00CA398A">
        <w:rPr>
          <w:b/>
          <w:sz w:val="20"/>
          <w:szCs w:val="20"/>
        </w:rPr>
        <w:t>Information</w:t>
      </w:r>
    </w:p>
    <w:p w14:paraId="7E429612" w14:textId="0E0C7416" w:rsidR="00FB3C8B" w:rsidRDefault="00627E47" w:rsidP="00671E75">
      <w:pPr>
        <w:pStyle w:val="ListParagraph"/>
        <w:numPr>
          <w:ilvl w:val="1"/>
          <w:numId w:val="17"/>
        </w:numPr>
        <w:tabs>
          <w:tab w:val="left" w:pos="1710"/>
          <w:tab w:val="left" w:pos="2160"/>
        </w:tabs>
        <w:spacing w:before="60" w:after="60" w:line="360" w:lineRule="auto"/>
        <w:ind w:left="1350" w:firstLine="0"/>
        <w:jc w:val="both"/>
      </w:pPr>
      <w:r>
        <w:t>Show</w:t>
      </w:r>
      <w:r w:rsidRPr="00627E47">
        <w:t xml:space="preserve"> </w:t>
      </w:r>
      <w:r w:rsidRPr="00FF561B">
        <w:t>all</w:t>
      </w:r>
      <w:r>
        <w:t xml:space="preserve"> the</w:t>
      </w:r>
      <w:r w:rsidRPr="00FF561B">
        <w:t xml:space="preserve"> inputted information from the user</w:t>
      </w:r>
    </w:p>
    <w:p w14:paraId="3D68C1E2" w14:textId="206E673C" w:rsidR="00FB3C8B" w:rsidRDefault="00627E47" w:rsidP="00627E47">
      <w:pPr>
        <w:pStyle w:val="ListParagraph"/>
        <w:spacing w:before="60" w:after="60"/>
        <w:ind w:left="567"/>
        <w:jc w:val="center"/>
      </w:pPr>
      <w:r w:rsidRPr="00FF561B">
        <w:rPr>
          <w:noProof/>
          <w:lang w:eastAsia="en-US"/>
        </w:rPr>
        <w:drawing>
          <wp:inline distT="0" distB="0" distL="0" distR="0" wp14:anchorId="467B1DC5" wp14:editId="7C31F883">
            <wp:extent cx="5040000" cy="916419"/>
            <wp:effectExtent l="19050" t="19050" r="27305" b="171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Employee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654"/>
                    <a:stretch/>
                  </pic:blipFill>
                  <pic:spPr bwMode="auto">
                    <a:xfrm>
                      <a:off x="0" y="0"/>
                      <a:ext cx="5040000" cy="9164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610D8" w14:textId="5302B68B" w:rsidR="00CA398A" w:rsidRPr="00671E75" w:rsidRDefault="00627E47" w:rsidP="00671E75">
      <w:pPr>
        <w:keepNext/>
        <w:spacing w:before="60" w:after="60"/>
        <w:ind w:firstLine="45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>
        <w:rPr>
          <w:b/>
          <w:sz w:val="20"/>
          <w:szCs w:val="20"/>
        </w:rPr>
        <w:t>3</w:t>
      </w:r>
      <w:r w:rsidRPr="00D270A3">
        <w:rPr>
          <w:b/>
          <w:sz w:val="20"/>
          <w:szCs w:val="20"/>
        </w:rPr>
        <w:t xml:space="preserve">. Screenshot of </w:t>
      </w:r>
      <w:r>
        <w:rPr>
          <w:b/>
          <w:sz w:val="20"/>
          <w:szCs w:val="20"/>
        </w:rPr>
        <w:t>displaying</w:t>
      </w:r>
      <w:r w:rsidRPr="00D270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Employee Information after input</w:t>
      </w:r>
    </w:p>
    <w:p w14:paraId="4F1B75A9" w14:textId="77777777" w:rsidR="00FC0FB8" w:rsidRDefault="00FC0FB8" w:rsidP="00021E8C">
      <w:pPr>
        <w:spacing w:before="60" w:after="60" w:line="360" w:lineRule="auto"/>
        <w:jc w:val="both"/>
      </w:pPr>
    </w:p>
    <w:p w14:paraId="51E73830" w14:textId="3228D483" w:rsidR="004B3FDF" w:rsidRDefault="00671E75" w:rsidP="00671E75">
      <w:pPr>
        <w:pStyle w:val="ListParagraph"/>
        <w:numPr>
          <w:ilvl w:val="0"/>
          <w:numId w:val="17"/>
        </w:numPr>
        <w:spacing w:before="60" w:after="60" w:line="360" w:lineRule="auto"/>
        <w:ind w:left="993" w:hanging="284"/>
        <w:jc w:val="both"/>
      </w:pPr>
      <w:r>
        <w:t>If the user selects the second</w:t>
      </w:r>
      <w:r>
        <w:rPr>
          <w:b/>
        </w:rPr>
        <w:t xml:space="preserve"> </w:t>
      </w:r>
      <w:r w:rsidRPr="007A27C7">
        <w:t>menu</w:t>
      </w:r>
      <w:r>
        <w:t xml:space="preserve"> </w:t>
      </w:r>
      <w:r w:rsidRPr="00FF561B">
        <w:t xml:space="preserve">(Insert </w:t>
      </w:r>
      <w:r>
        <w:t xml:space="preserve">Permanent </w:t>
      </w:r>
      <w:r w:rsidRPr="00FF561B">
        <w:t>Employee)</w:t>
      </w:r>
      <w:r>
        <w:t>, then:</w:t>
      </w:r>
    </w:p>
    <w:p w14:paraId="15EF92E3" w14:textId="2E8047A3" w:rsidR="00491141" w:rsidRPr="005A5BB4" w:rsidRDefault="00491141" w:rsidP="00491141">
      <w:pPr>
        <w:pStyle w:val="ListParagraph"/>
        <w:numPr>
          <w:ilvl w:val="0"/>
          <w:numId w:val="18"/>
        </w:numPr>
        <w:spacing w:line="360" w:lineRule="auto"/>
        <w:jc w:val="both"/>
      </w:pPr>
      <w:r w:rsidRPr="005A5BB4">
        <w:t xml:space="preserve">Ask the user to input </w:t>
      </w:r>
      <w:r w:rsidRPr="00A13D9F">
        <w:rPr>
          <w:b/>
          <w:bCs/>
        </w:rPr>
        <w:t>employee name</w:t>
      </w:r>
      <w:r>
        <w:t>.</w:t>
      </w:r>
      <w:r w:rsidRPr="005A5BB4">
        <w:t xml:space="preserve"> </w:t>
      </w:r>
      <w:r>
        <w:t>T</w:t>
      </w:r>
      <w:r w:rsidRPr="005A5BB4">
        <w:t>he name must start with ‘</w:t>
      </w:r>
      <w:r w:rsidRPr="005A5BB4">
        <w:rPr>
          <w:b/>
          <w:bCs/>
        </w:rPr>
        <w:t>Mr.</w:t>
      </w:r>
      <w:r w:rsidRPr="005A5BB4">
        <w:t>’ or ‘</w:t>
      </w:r>
      <w:r w:rsidRPr="005A5BB4">
        <w:rPr>
          <w:b/>
          <w:bCs/>
        </w:rPr>
        <w:t>Mrs.</w:t>
      </w:r>
      <w:r w:rsidRPr="005A5BB4">
        <w:t>’</w:t>
      </w:r>
    </w:p>
    <w:p w14:paraId="22E2C52A" w14:textId="77777777" w:rsidR="00491141" w:rsidRPr="00A13D9F" w:rsidRDefault="00491141" w:rsidP="00491141">
      <w:pPr>
        <w:pStyle w:val="ListParagraph"/>
        <w:numPr>
          <w:ilvl w:val="0"/>
          <w:numId w:val="18"/>
        </w:numPr>
        <w:spacing w:line="360" w:lineRule="auto"/>
      </w:pPr>
      <w:r w:rsidRPr="00A13D9F">
        <w:t xml:space="preserve">Ask the user to input </w:t>
      </w:r>
      <w:r w:rsidRPr="00A13D9F">
        <w:rPr>
          <w:b/>
          <w:bCs/>
        </w:rPr>
        <w:t>employee address</w:t>
      </w:r>
      <w:r w:rsidRPr="00A13D9F">
        <w:t>, the employee address must end with ‘</w:t>
      </w:r>
      <w:r w:rsidRPr="00A13D9F">
        <w:rPr>
          <w:b/>
          <w:bCs/>
        </w:rPr>
        <w:t>Street</w:t>
      </w:r>
      <w:r w:rsidRPr="00A13D9F">
        <w:t>’</w:t>
      </w:r>
    </w:p>
    <w:p w14:paraId="70B2A6A9" w14:textId="77777777" w:rsidR="00491141" w:rsidRPr="00A13D9F" w:rsidRDefault="00491141" w:rsidP="00491141">
      <w:pPr>
        <w:pStyle w:val="ListParagraph"/>
        <w:numPr>
          <w:ilvl w:val="0"/>
          <w:numId w:val="18"/>
        </w:numPr>
        <w:spacing w:line="360" w:lineRule="auto"/>
      </w:pPr>
      <w:r w:rsidRPr="00A13D9F">
        <w:t xml:space="preserve">Ask the user to input </w:t>
      </w:r>
      <w:r w:rsidRPr="00A13D9F">
        <w:rPr>
          <w:b/>
          <w:bCs/>
        </w:rPr>
        <w:t>employee gender</w:t>
      </w:r>
      <w:r w:rsidRPr="00A13D9F">
        <w:t>, the employee gender must between ‘</w:t>
      </w:r>
      <w:r w:rsidRPr="00A13D9F">
        <w:rPr>
          <w:b/>
          <w:bCs/>
        </w:rPr>
        <w:t>Male</w:t>
      </w:r>
      <w:r w:rsidRPr="00A13D9F">
        <w:t>’ or ‘</w:t>
      </w:r>
      <w:r w:rsidRPr="00A13D9F">
        <w:rPr>
          <w:b/>
          <w:bCs/>
        </w:rPr>
        <w:t>Female</w:t>
      </w:r>
      <w:r w:rsidRPr="00A13D9F">
        <w:t>’</w:t>
      </w:r>
    </w:p>
    <w:p w14:paraId="29ADA1CA" w14:textId="1060D5EB" w:rsidR="00491141" w:rsidRPr="00491141" w:rsidRDefault="00491141" w:rsidP="00491141">
      <w:pPr>
        <w:pStyle w:val="ListParagraph"/>
        <w:numPr>
          <w:ilvl w:val="1"/>
          <w:numId w:val="17"/>
        </w:numPr>
        <w:spacing w:line="360" w:lineRule="auto"/>
      </w:pPr>
      <w:r>
        <w:t xml:space="preserve">Ask </w:t>
      </w:r>
      <w:r w:rsidRPr="00491141">
        <w:t xml:space="preserve">the user to input </w:t>
      </w:r>
      <w:r w:rsidRPr="00405233">
        <w:rPr>
          <w:b/>
          <w:bCs/>
        </w:rPr>
        <w:t>employee position</w:t>
      </w:r>
      <w:r w:rsidRPr="00491141">
        <w:t xml:space="preserve">, the employee position must </w:t>
      </w:r>
      <w:r>
        <w:t>either</w:t>
      </w:r>
      <w:r w:rsidRPr="00491141">
        <w:t xml:space="preserve"> ‘</w:t>
      </w:r>
      <w:r w:rsidRPr="00405233">
        <w:rPr>
          <w:b/>
          <w:bCs/>
        </w:rPr>
        <w:t>Teacher</w:t>
      </w:r>
      <w:r w:rsidRPr="00491141">
        <w:t>’, ‘</w:t>
      </w:r>
      <w:r w:rsidRPr="00405233">
        <w:rPr>
          <w:b/>
          <w:bCs/>
        </w:rPr>
        <w:t>Staff</w:t>
      </w:r>
      <w:r w:rsidRPr="00491141">
        <w:t>’, or ‘</w:t>
      </w:r>
      <w:r w:rsidRPr="00405233">
        <w:rPr>
          <w:b/>
          <w:bCs/>
        </w:rPr>
        <w:t>Office boy</w:t>
      </w:r>
      <w:r w:rsidRPr="00491141">
        <w:t>’</w:t>
      </w:r>
    </w:p>
    <w:p w14:paraId="37B1102F" w14:textId="77777777" w:rsidR="00491141" w:rsidRPr="00491141" w:rsidRDefault="00491141" w:rsidP="00491141">
      <w:pPr>
        <w:pStyle w:val="ListParagraph"/>
        <w:numPr>
          <w:ilvl w:val="1"/>
          <w:numId w:val="17"/>
        </w:numPr>
        <w:spacing w:line="360" w:lineRule="auto"/>
      </w:pPr>
      <w:r w:rsidRPr="00491141">
        <w:t xml:space="preserve">Ask the user to input </w:t>
      </w:r>
      <w:r w:rsidRPr="00713473">
        <w:rPr>
          <w:b/>
          <w:bCs/>
        </w:rPr>
        <w:t>employee salary</w:t>
      </w:r>
      <w:r w:rsidRPr="00491141">
        <w:t xml:space="preserve">, the </w:t>
      </w:r>
      <w:r w:rsidRPr="00713473">
        <w:rPr>
          <w:b/>
          <w:bCs/>
        </w:rPr>
        <w:t>minimum</w:t>
      </w:r>
      <w:r w:rsidRPr="00491141">
        <w:t xml:space="preserve"> employee salary should be </w:t>
      </w:r>
      <w:r w:rsidRPr="00713473">
        <w:rPr>
          <w:b/>
          <w:bCs/>
        </w:rPr>
        <w:t>4000000</w:t>
      </w:r>
      <w:r w:rsidRPr="00491141">
        <w:t xml:space="preserve"> and </w:t>
      </w:r>
      <w:r w:rsidRPr="00713473">
        <w:rPr>
          <w:b/>
          <w:bCs/>
        </w:rPr>
        <w:t>have no maximum salary</w:t>
      </w:r>
    </w:p>
    <w:p w14:paraId="3A3E1CD4" w14:textId="597690C6" w:rsidR="00491141" w:rsidRPr="00D41AC7" w:rsidRDefault="00491141" w:rsidP="00D41AC7">
      <w:pPr>
        <w:pStyle w:val="ListParagraph"/>
        <w:numPr>
          <w:ilvl w:val="1"/>
          <w:numId w:val="17"/>
        </w:numPr>
        <w:spacing w:after="160" w:line="360" w:lineRule="auto"/>
        <w:jc w:val="both"/>
      </w:pPr>
      <w:r w:rsidRPr="00FF561B">
        <w:t xml:space="preserve">Ask the user to input </w:t>
      </w:r>
      <w:r w:rsidRPr="00491141">
        <w:rPr>
          <w:b/>
          <w:bCs/>
        </w:rPr>
        <w:t>bonus salary</w:t>
      </w:r>
      <w:r w:rsidRPr="00FF561B">
        <w:t xml:space="preserve">, the bonus salary must be </w:t>
      </w:r>
      <w:r w:rsidRPr="00491141">
        <w:rPr>
          <w:b/>
          <w:bCs/>
        </w:rPr>
        <w:t>greater than</w:t>
      </w:r>
      <w:r w:rsidRPr="00FF561B">
        <w:t xml:space="preserve"> </w:t>
      </w:r>
      <w:r w:rsidRPr="00491141">
        <w:rPr>
          <w:b/>
          <w:bCs/>
        </w:rPr>
        <w:t>50000</w:t>
      </w:r>
    </w:p>
    <w:p w14:paraId="349CD52C" w14:textId="3A0FEA17" w:rsidR="00D41AC7" w:rsidRDefault="00D41AC7" w:rsidP="00D41AC7">
      <w:pPr>
        <w:pStyle w:val="ListParagraph"/>
        <w:ind w:left="1714"/>
        <w:jc w:val="center"/>
      </w:pPr>
      <w:r w:rsidRPr="00FF561B">
        <w:rPr>
          <w:noProof/>
          <w:lang w:eastAsia="en-US"/>
        </w:rPr>
        <w:lastRenderedPageBreak/>
        <w:drawing>
          <wp:inline distT="0" distB="0" distL="0" distR="0" wp14:anchorId="3B84DB06" wp14:editId="72D34773">
            <wp:extent cx="5040000" cy="1820885"/>
            <wp:effectExtent l="19050" t="19050" r="27305" b="27305"/>
            <wp:docPr id="4" name="Picture 4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PermanentEmploye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110"/>
                    <a:stretch/>
                  </pic:blipFill>
                  <pic:spPr bwMode="auto">
                    <a:xfrm>
                      <a:off x="0" y="0"/>
                      <a:ext cx="5040000" cy="18208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61AF0" w14:textId="78D3ABD1" w:rsidR="00D41AC7" w:rsidRDefault="00D41AC7" w:rsidP="00D41AC7">
      <w:pPr>
        <w:keepNext/>
        <w:spacing w:before="60" w:after="60"/>
        <w:ind w:left="720" w:firstLine="72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="00FA1E85">
        <w:rPr>
          <w:b/>
          <w:sz w:val="20"/>
          <w:szCs w:val="20"/>
        </w:rPr>
        <w:t>4</w:t>
      </w:r>
      <w:r w:rsidRPr="00D270A3">
        <w:rPr>
          <w:b/>
          <w:sz w:val="20"/>
          <w:szCs w:val="20"/>
        </w:rPr>
        <w:t xml:space="preserve">. Screenshot of </w:t>
      </w:r>
      <w:r>
        <w:rPr>
          <w:b/>
          <w:sz w:val="20"/>
          <w:szCs w:val="20"/>
        </w:rPr>
        <w:t>displaying</w:t>
      </w:r>
      <w:r w:rsidRPr="00D270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Employee Information after input</w:t>
      </w:r>
    </w:p>
    <w:p w14:paraId="6E3D2990" w14:textId="77777777" w:rsidR="00386769" w:rsidRPr="00671E75" w:rsidRDefault="00386769" w:rsidP="00D41AC7">
      <w:pPr>
        <w:keepNext/>
        <w:spacing w:before="60" w:after="60"/>
        <w:ind w:left="720" w:firstLine="720"/>
        <w:jc w:val="center"/>
        <w:rPr>
          <w:b/>
          <w:sz w:val="20"/>
          <w:szCs w:val="20"/>
        </w:rPr>
      </w:pPr>
    </w:p>
    <w:p w14:paraId="390CF311" w14:textId="3B706F40" w:rsidR="00386769" w:rsidRDefault="00386769" w:rsidP="00386769">
      <w:pPr>
        <w:pStyle w:val="ListParagraph"/>
        <w:numPr>
          <w:ilvl w:val="1"/>
          <w:numId w:val="17"/>
        </w:numPr>
        <w:spacing w:line="360" w:lineRule="auto"/>
      </w:pPr>
      <w:r w:rsidRPr="00386769">
        <w:t>Show all inputted information from the user</w:t>
      </w:r>
    </w:p>
    <w:p w14:paraId="6368C07E" w14:textId="18B35027" w:rsidR="00386769" w:rsidRPr="00386769" w:rsidRDefault="00386769" w:rsidP="00FA1E85">
      <w:pPr>
        <w:pStyle w:val="ListParagraph"/>
        <w:ind w:left="1710"/>
        <w:jc w:val="center"/>
      </w:pPr>
      <w:r w:rsidRPr="00FF561B">
        <w:rPr>
          <w:noProof/>
          <w:lang w:eastAsia="en-US"/>
        </w:rPr>
        <w:drawing>
          <wp:inline distT="0" distB="0" distL="0" distR="0" wp14:anchorId="3216B57F" wp14:editId="2C3D8DFF">
            <wp:extent cx="5040000" cy="1052389"/>
            <wp:effectExtent l="19050" t="19050" r="27305" b="146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PermanentEmployee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364"/>
                    <a:stretch/>
                  </pic:blipFill>
                  <pic:spPr bwMode="auto">
                    <a:xfrm>
                      <a:off x="0" y="0"/>
                      <a:ext cx="5040000" cy="10523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3315" w14:textId="7329FE2A" w:rsidR="00021E8C" w:rsidRDefault="00FA1E85" w:rsidP="00AC635D">
      <w:pPr>
        <w:keepNext/>
        <w:spacing w:before="60" w:after="160"/>
        <w:ind w:left="720" w:firstLine="720"/>
        <w:jc w:val="center"/>
        <w:rPr>
          <w:b/>
          <w:sz w:val="20"/>
          <w:szCs w:val="20"/>
        </w:rPr>
      </w:pPr>
      <w:r w:rsidRPr="00D270A3">
        <w:rPr>
          <w:b/>
          <w:sz w:val="20"/>
          <w:szCs w:val="20"/>
        </w:rPr>
        <w:t xml:space="preserve">Figure </w:t>
      </w:r>
      <w:r w:rsidR="000964FE">
        <w:rPr>
          <w:b/>
          <w:sz w:val="20"/>
          <w:szCs w:val="20"/>
        </w:rPr>
        <w:t>5</w:t>
      </w:r>
      <w:r w:rsidRPr="00D270A3">
        <w:rPr>
          <w:b/>
          <w:sz w:val="20"/>
          <w:szCs w:val="20"/>
        </w:rPr>
        <w:t xml:space="preserve">. Screenshot of </w:t>
      </w:r>
      <w:r>
        <w:rPr>
          <w:b/>
          <w:sz w:val="20"/>
          <w:szCs w:val="20"/>
        </w:rPr>
        <w:t>displaying</w:t>
      </w:r>
      <w:r w:rsidRPr="00D270A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Employee Information after input</w:t>
      </w:r>
    </w:p>
    <w:p w14:paraId="2D42AD74" w14:textId="77777777" w:rsidR="00AC635D" w:rsidRPr="00AC635D" w:rsidRDefault="00AC635D" w:rsidP="00AC635D">
      <w:pPr>
        <w:keepNext/>
        <w:spacing w:before="60" w:after="160"/>
        <w:ind w:left="720" w:firstLine="720"/>
        <w:jc w:val="center"/>
        <w:rPr>
          <w:b/>
          <w:sz w:val="20"/>
          <w:szCs w:val="20"/>
        </w:rPr>
      </w:pPr>
    </w:p>
    <w:p w14:paraId="4593BB4A" w14:textId="6BA626A6" w:rsidR="00BC6DE8" w:rsidRDefault="004F4338" w:rsidP="001F53C2">
      <w:pPr>
        <w:pStyle w:val="ListParagraph"/>
        <w:keepNext/>
        <w:numPr>
          <w:ilvl w:val="0"/>
          <w:numId w:val="17"/>
        </w:numPr>
        <w:spacing w:before="60" w:after="60" w:line="360" w:lineRule="auto"/>
        <w:ind w:left="990" w:hanging="270"/>
        <w:jc w:val="both"/>
        <w:rPr>
          <w:b/>
        </w:rPr>
      </w:pPr>
      <w:r>
        <w:rPr>
          <w:bCs/>
        </w:rPr>
        <w:t xml:space="preserve">If the user selects the third menu (Exit), </w:t>
      </w:r>
      <w:r w:rsidRPr="004F4338">
        <w:rPr>
          <w:b/>
        </w:rPr>
        <w:t>terminate</w:t>
      </w:r>
      <w:r>
        <w:rPr>
          <w:bCs/>
        </w:rPr>
        <w:t xml:space="preserve"> the program immediately</w:t>
      </w:r>
    </w:p>
    <w:p w14:paraId="71CBDBDC" w14:textId="77777777" w:rsidR="004F4338" w:rsidRDefault="004F4338" w:rsidP="004F4338">
      <w:pPr>
        <w:pStyle w:val="ListParagraph"/>
        <w:keepNext/>
        <w:numPr>
          <w:ilvl w:val="0"/>
          <w:numId w:val="17"/>
        </w:numPr>
        <w:spacing w:before="60" w:after="60" w:line="360" w:lineRule="auto"/>
        <w:ind w:left="990" w:hanging="270"/>
        <w:jc w:val="both"/>
        <w:rPr>
          <w:b/>
        </w:rPr>
      </w:pPr>
      <w:r>
        <w:rPr>
          <w:bCs/>
        </w:rPr>
        <w:t xml:space="preserve">After the user finish entering the employee data, return the user to </w:t>
      </w:r>
      <w:r>
        <w:rPr>
          <w:b/>
        </w:rPr>
        <w:t>Main Menu</w:t>
      </w:r>
    </w:p>
    <w:p w14:paraId="48554B74" w14:textId="0C5E27DC" w:rsidR="004F4338" w:rsidRPr="001F53C2" w:rsidRDefault="004F4338" w:rsidP="004F4338">
      <w:pPr>
        <w:pStyle w:val="ListParagraph"/>
        <w:keepNext/>
        <w:spacing w:before="60" w:after="60" w:line="360" w:lineRule="auto"/>
        <w:ind w:left="990"/>
        <w:jc w:val="both"/>
        <w:rPr>
          <w:b/>
        </w:rPr>
      </w:pPr>
    </w:p>
    <w:sectPr w:rsidR="004F4338" w:rsidRPr="001F53C2" w:rsidSect="00FF653F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88F6E" w14:textId="77777777" w:rsidR="00480933" w:rsidRDefault="00480933" w:rsidP="00273E4A">
      <w:r>
        <w:separator/>
      </w:r>
    </w:p>
  </w:endnote>
  <w:endnote w:type="continuationSeparator" w:id="0">
    <w:p w14:paraId="7D65624F" w14:textId="77777777" w:rsidR="00480933" w:rsidRDefault="0048093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A081" w14:textId="77777777" w:rsidR="005B66A9" w:rsidRDefault="00480933" w:rsidP="0093677F">
    <w:pPr>
      <w:pStyle w:val="Footer"/>
      <w:rPr>
        <w:b/>
        <w:bCs/>
      </w:rPr>
    </w:pPr>
    <w:r>
      <w:rPr>
        <w:noProof/>
        <w:sz w:val="20"/>
        <w:lang w:eastAsia="en-US"/>
      </w:rPr>
      <w:pict w14:anchorId="3F09B2B6"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14:paraId="58934556" w14:textId="6D730238"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4C0CFF">
          <w:rPr>
            <w:noProof/>
            <w:sz w:val="22"/>
            <w:szCs w:val="22"/>
            <w:lang w:val="id-ID"/>
          </w:rPr>
          <w:t>4</w:t>
        </w:r>
        <w:r w:rsidR="00151847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151847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151847" w:rsidRPr="000F1EBF">
          <w:rPr>
            <w:sz w:val="22"/>
            <w:szCs w:val="22"/>
            <w:lang w:val="id-ID"/>
          </w:rPr>
          <w:fldChar w:fldCharType="separate"/>
        </w:r>
        <w:r w:rsidR="004C0CFF">
          <w:rPr>
            <w:noProof/>
            <w:sz w:val="22"/>
            <w:szCs w:val="22"/>
            <w:lang w:val="id-ID"/>
          </w:rPr>
          <w:t>7</w:t>
        </w:r>
        <w:r w:rsidR="00151847"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24D7D13B" w14:textId="1B440605"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4C0CFF">
          <w:rPr>
            <w:i/>
            <w:noProof/>
            <w:sz w:val="20"/>
            <w:szCs w:val="20"/>
            <w:lang w:val="id-ID"/>
          </w:rPr>
          <w:t>4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4C0CFF">
          <w:rPr>
            <w:i/>
            <w:noProof/>
            <w:sz w:val="20"/>
            <w:szCs w:val="20"/>
            <w:lang w:val="id-ID"/>
          </w:rPr>
          <w:t>7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68287D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2484" w14:textId="77777777" w:rsidR="005B66A9" w:rsidRDefault="00480933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 w14:anchorId="7219CB9A"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14:paraId="1AA7BEC9" w14:textId="000A95D9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FF653F">
          <w:rPr>
            <w:noProof/>
            <w:lang w:val="id-ID"/>
          </w:rPr>
          <w:t>5</w:t>
        </w:r>
        <w:r w:rsidR="00151847" w:rsidRPr="005F794B">
          <w:rPr>
            <w:lang w:val="id-ID"/>
          </w:rPr>
          <w:fldChar w:fldCharType="end"/>
        </w:r>
      </w:sdtContent>
    </w:sdt>
  </w:p>
  <w:p w14:paraId="304EEEE6" w14:textId="6091480E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FF653F">
          <w:rPr>
            <w:i/>
            <w:noProof/>
            <w:sz w:val="20"/>
            <w:szCs w:val="20"/>
            <w:lang w:val="id-ID"/>
          </w:rPr>
          <w:t>5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F2FCB2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EB08A" w14:textId="77777777" w:rsidR="00480933" w:rsidRDefault="00480933" w:rsidP="00273E4A">
      <w:r>
        <w:separator/>
      </w:r>
    </w:p>
  </w:footnote>
  <w:footnote w:type="continuationSeparator" w:id="0">
    <w:p w14:paraId="77C2CF1A" w14:textId="77777777" w:rsidR="00480933" w:rsidRDefault="0048093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4"/>
    </w:tblGrid>
    <w:tr w:rsidR="005D0782" w14:paraId="6D9D073D" w14:textId="77777777" w:rsidTr="005D0782">
      <w:tc>
        <w:tcPr>
          <w:tcW w:w="5220" w:type="dxa"/>
        </w:tcPr>
        <w:p w14:paraId="209C69E7" w14:textId="43D4032B" w:rsidR="005D0782" w:rsidRPr="005C3A8B" w:rsidRDefault="005C3A8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</w:t>
          </w:r>
          <w:r w:rsidR="000D5955">
            <w:rPr>
              <w:b/>
              <w:sz w:val="20"/>
            </w:rPr>
            <w:t>4</w:t>
          </w:r>
          <w:r>
            <w:rPr>
              <w:b/>
              <w:sz w:val="20"/>
            </w:rPr>
            <w:t>09</w:t>
          </w:r>
          <w:r w:rsidR="000D5955">
            <w:rPr>
              <w:b/>
              <w:sz w:val="20"/>
            </w:rPr>
            <w:t>20</w:t>
          </w:r>
        </w:p>
      </w:tc>
      <w:tc>
        <w:tcPr>
          <w:tcW w:w="5220" w:type="dxa"/>
        </w:tcPr>
        <w:p w14:paraId="2B977CD7" w14:textId="2C4A4DB7" w:rsidR="005D0782" w:rsidRDefault="005C3A8B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C2BA5C6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1836515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8D288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821"/>
    <w:multiLevelType w:val="hybridMultilevel"/>
    <w:tmpl w:val="01FA4FE4"/>
    <w:lvl w:ilvl="0" w:tplc="46940C2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76B7"/>
    <w:multiLevelType w:val="hybridMultilevel"/>
    <w:tmpl w:val="F1AC053E"/>
    <w:lvl w:ilvl="0" w:tplc="41FA6E04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F01"/>
    <w:multiLevelType w:val="hybridMultilevel"/>
    <w:tmpl w:val="39EC7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DC16A8"/>
    <w:multiLevelType w:val="hybridMultilevel"/>
    <w:tmpl w:val="AA366368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B64F3F"/>
    <w:multiLevelType w:val="hybridMultilevel"/>
    <w:tmpl w:val="F84E50CC"/>
    <w:lvl w:ilvl="0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1" w15:restartNumberingAfterBreak="0">
    <w:nsid w:val="510F655F"/>
    <w:multiLevelType w:val="hybridMultilevel"/>
    <w:tmpl w:val="0BCA8DB0"/>
    <w:lvl w:ilvl="0" w:tplc="F84C05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1D5BBE"/>
    <w:multiLevelType w:val="hybridMultilevel"/>
    <w:tmpl w:val="F100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25213"/>
    <w:multiLevelType w:val="hybridMultilevel"/>
    <w:tmpl w:val="C414A4D8"/>
    <w:lvl w:ilvl="0" w:tplc="78B2B3A2"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F06987"/>
    <w:multiLevelType w:val="hybridMultilevel"/>
    <w:tmpl w:val="BD6A1B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9"/>
  </w:num>
  <w:num w:numId="5">
    <w:abstractNumId w:val="16"/>
  </w:num>
  <w:num w:numId="6">
    <w:abstractNumId w:val="12"/>
  </w:num>
  <w:num w:numId="7">
    <w:abstractNumId w:val="17"/>
  </w:num>
  <w:num w:numId="8">
    <w:abstractNumId w:val="1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0"/>
  </w:num>
  <w:num w:numId="15">
    <w:abstractNumId w:val="2"/>
  </w:num>
  <w:num w:numId="16">
    <w:abstractNumId w:val="4"/>
  </w:num>
  <w:num w:numId="17">
    <w:abstractNumId w:val="14"/>
  </w:num>
  <w:num w:numId="18">
    <w:abstractNumId w:val="6"/>
  </w:num>
  <w:num w:numId="19">
    <w:abstractNumId w:val="10"/>
  </w:num>
  <w:num w:numId="20">
    <w:abstractNumId w:val="20"/>
  </w:num>
  <w:num w:numId="21">
    <w:abstractNumId w:val="1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I1NjGxMDI2MTSwsDRW0lEKTi0uzszPAykwrAUAo69ePywAAAA="/>
  </w:docVars>
  <w:rsids>
    <w:rsidRoot w:val="00B9609E"/>
    <w:rsid w:val="00020F10"/>
    <w:rsid w:val="00021E8C"/>
    <w:rsid w:val="000225B3"/>
    <w:rsid w:val="00051154"/>
    <w:rsid w:val="00067843"/>
    <w:rsid w:val="00072DE7"/>
    <w:rsid w:val="00084A77"/>
    <w:rsid w:val="000964FE"/>
    <w:rsid w:val="000A0C90"/>
    <w:rsid w:val="000A23D8"/>
    <w:rsid w:val="000A3F41"/>
    <w:rsid w:val="000B69D0"/>
    <w:rsid w:val="000D5955"/>
    <w:rsid w:val="000F057A"/>
    <w:rsid w:val="000F1EBF"/>
    <w:rsid w:val="000F7CFC"/>
    <w:rsid w:val="000F7FC6"/>
    <w:rsid w:val="0011078C"/>
    <w:rsid w:val="00111B00"/>
    <w:rsid w:val="00122BC2"/>
    <w:rsid w:val="00125897"/>
    <w:rsid w:val="00126822"/>
    <w:rsid w:val="00131DAA"/>
    <w:rsid w:val="00145C2E"/>
    <w:rsid w:val="00150E94"/>
    <w:rsid w:val="00151847"/>
    <w:rsid w:val="0015698F"/>
    <w:rsid w:val="00176718"/>
    <w:rsid w:val="00183F26"/>
    <w:rsid w:val="001924E0"/>
    <w:rsid w:val="00194854"/>
    <w:rsid w:val="001955A6"/>
    <w:rsid w:val="001A300E"/>
    <w:rsid w:val="001B06E3"/>
    <w:rsid w:val="001B2802"/>
    <w:rsid w:val="001B3A2E"/>
    <w:rsid w:val="001C444D"/>
    <w:rsid w:val="001D4810"/>
    <w:rsid w:val="001E0265"/>
    <w:rsid w:val="001E637E"/>
    <w:rsid w:val="001F53C2"/>
    <w:rsid w:val="001F64B6"/>
    <w:rsid w:val="0022453F"/>
    <w:rsid w:val="00224780"/>
    <w:rsid w:val="00235C36"/>
    <w:rsid w:val="002376FA"/>
    <w:rsid w:val="00245506"/>
    <w:rsid w:val="00273E4A"/>
    <w:rsid w:val="00277811"/>
    <w:rsid w:val="00281799"/>
    <w:rsid w:val="002841B3"/>
    <w:rsid w:val="002934E2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17360"/>
    <w:rsid w:val="00320C87"/>
    <w:rsid w:val="00321362"/>
    <w:rsid w:val="00323347"/>
    <w:rsid w:val="003432E6"/>
    <w:rsid w:val="003439D3"/>
    <w:rsid w:val="00352E27"/>
    <w:rsid w:val="00354E39"/>
    <w:rsid w:val="0036669F"/>
    <w:rsid w:val="00366844"/>
    <w:rsid w:val="00370716"/>
    <w:rsid w:val="0037553B"/>
    <w:rsid w:val="00384C7B"/>
    <w:rsid w:val="00386769"/>
    <w:rsid w:val="00387D06"/>
    <w:rsid w:val="003A1788"/>
    <w:rsid w:val="003A73A0"/>
    <w:rsid w:val="003B1D05"/>
    <w:rsid w:val="003B27CC"/>
    <w:rsid w:val="003B495D"/>
    <w:rsid w:val="003B5F77"/>
    <w:rsid w:val="003B65BE"/>
    <w:rsid w:val="003C0A29"/>
    <w:rsid w:val="003C1CE6"/>
    <w:rsid w:val="003D7084"/>
    <w:rsid w:val="003E7F51"/>
    <w:rsid w:val="003F46F3"/>
    <w:rsid w:val="003F71D2"/>
    <w:rsid w:val="0040088A"/>
    <w:rsid w:val="00404178"/>
    <w:rsid w:val="00405233"/>
    <w:rsid w:val="004074A1"/>
    <w:rsid w:val="00407CE8"/>
    <w:rsid w:val="0042204A"/>
    <w:rsid w:val="00422134"/>
    <w:rsid w:val="00434FFC"/>
    <w:rsid w:val="0043569C"/>
    <w:rsid w:val="00446550"/>
    <w:rsid w:val="00446D31"/>
    <w:rsid w:val="0045325D"/>
    <w:rsid w:val="00456335"/>
    <w:rsid w:val="00470964"/>
    <w:rsid w:val="004716A8"/>
    <w:rsid w:val="004760C5"/>
    <w:rsid w:val="00480933"/>
    <w:rsid w:val="00491141"/>
    <w:rsid w:val="00494E4C"/>
    <w:rsid w:val="004A1A77"/>
    <w:rsid w:val="004B3FDF"/>
    <w:rsid w:val="004B47B5"/>
    <w:rsid w:val="004B6AFE"/>
    <w:rsid w:val="004C0CFF"/>
    <w:rsid w:val="004C0F0C"/>
    <w:rsid w:val="004D06C4"/>
    <w:rsid w:val="004D176C"/>
    <w:rsid w:val="004E7352"/>
    <w:rsid w:val="004F4338"/>
    <w:rsid w:val="00520E03"/>
    <w:rsid w:val="005314B7"/>
    <w:rsid w:val="00535DA7"/>
    <w:rsid w:val="00536C5D"/>
    <w:rsid w:val="005447D7"/>
    <w:rsid w:val="005507D4"/>
    <w:rsid w:val="0055410B"/>
    <w:rsid w:val="00556E41"/>
    <w:rsid w:val="00571B72"/>
    <w:rsid w:val="00577849"/>
    <w:rsid w:val="00582417"/>
    <w:rsid w:val="00582E4C"/>
    <w:rsid w:val="005A072D"/>
    <w:rsid w:val="005A32DD"/>
    <w:rsid w:val="005A5BB4"/>
    <w:rsid w:val="005B07D4"/>
    <w:rsid w:val="005B3392"/>
    <w:rsid w:val="005B55EB"/>
    <w:rsid w:val="005B66A9"/>
    <w:rsid w:val="005C156C"/>
    <w:rsid w:val="005C19B6"/>
    <w:rsid w:val="005C3A8B"/>
    <w:rsid w:val="005C625E"/>
    <w:rsid w:val="005D0782"/>
    <w:rsid w:val="005D68DB"/>
    <w:rsid w:val="005F0E89"/>
    <w:rsid w:val="005F47E6"/>
    <w:rsid w:val="005F794B"/>
    <w:rsid w:val="005F7AC2"/>
    <w:rsid w:val="0060201C"/>
    <w:rsid w:val="0060486C"/>
    <w:rsid w:val="00615E31"/>
    <w:rsid w:val="00627E47"/>
    <w:rsid w:val="00635EE5"/>
    <w:rsid w:val="00641E47"/>
    <w:rsid w:val="00643F75"/>
    <w:rsid w:val="006551DA"/>
    <w:rsid w:val="00656B5F"/>
    <w:rsid w:val="0066287F"/>
    <w:rsid w:val="00671E75"/>
    <w:rsid w:val="006B45E7"/>
    <w:rsid w:val="006B646E"/>
    <w:rsid w:val="006C4D42"/>
    <w:rsid w:val="006D36BC"/>
    <w:rsid w:val="006F4D80"/>
    <w:rsid w:val="00701ECA"/>
    <w:rsid w:val="00713473"/>
    <w:rsid w:val="00720962"/>
    <w:rsid w:val="0072245D"/>
    <w:rsid w:val="00737595"/>
    <w:rsid w:val="00775523"/>
    <w:rsid w:val="00787247"/>
    <w:rsid w:val="007A27C7"/>
    <w:rsid w:val="007B5A6A"/>
    <w:rsid w:val="007C1C37"/>
    <w:rsid w:val="007E0EE7"/>
    <w:rsid w:val="00800574"/>
    <w:rsid w:val="00810737"/>
    <w:rsid w:val="00811C48"/>
    <w:rsid w:val="0082078D"/>
    <w:rsid w:val="008233FF"/>
    <w:rsid w:val="0083459F"/>
    <w:rsid w:val="00836EEA"/>
    <w:rsid w:val="0083780E"/>
    <w:rsid w:val="008633C1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411F"/>
    <w:rsid w:val="009010C1"/>
    <w:rsid w:val="0090372F"/>
    <w:rsid w:val="0091710E"/>
    <w:rsid w:val="00932B6E"/>
    <w:rsid w:val="0093677F"/>
    <w:rsid w:val="00937B93"/>
    <w:rsid w:val="00940245"/>
    <w:rsid w:val="009436EF"/>
    <w:rsid w:val="00944ADA"/>
    <w:rsid w:val="009568C5"/>
    <w:rsid w:val="00961A2D"/>
    <w:rsid w:val="0097243E"/>
    <w:rsid w:val="00973849"/>
    <w:rsid w:val="009832E4"/>
    <w:rsid w:val="009A2464"/>
    <w:rsid w:val="009A3737"/>
    <w:rsid w:val="009A4CE0"/>
    <w:rsid w:val="009A6536"/>
    <w:rsid w:val="009B23D2"/>
    <w:rsid w:val="009B3433"/>
    <w:rsid w:val="009D24AA"/>
    <w:rsid w:val="009D4792"/>
    <w:rsid w:val="009E29D9"/>
    <w:rsid w:val="00A13D9F"/>
    <w:rsid w:val="00A1473C"/>
    <w:rsid w:val="00A32343"/>
    <w:rsid w:val="00A46082"/>
    <w:rsid w:val="00A50AF3"/>
    <w:rsid w:val="00A52AB7"/>
    <w:rsid w:val="00A53D38"/>
    <w:rsid w:val="00A552D5"/>
    <w:rsid w:val="00A5551E"/>
    <w:rsid w:val="00A572FF"/>
    <w:rsid w:val="00A678E3"/>
    <w:rsid w:val="00A933D3"/>
    <w:rsid w:val="00AA1407"/>
    <w:rsid w:val="00AA25E0"/>
    <w:rsid w:val="00AB0E0A"/>
    <w:rsid w:val="00AB42BB"/>
    <w:rsid w:val="00AC0C63"/>
    <w:rsid w:val="00AC5D98"/>
    <w:rsid w:val="00AC635D"/>
    <w:rsid w:val="00AD0B16"/>
    <w:rsid w:val="00AD2114"/>
    <w:rsid w:val="00AE0771"/>
    <w:rsid w:val="00AE1AE9"/>
    <w:rsid w:val="00AE39D8"/>
    <w:rsid w:val="00AE548F"/>
    <w:rsid w:val="00AE661D"/>
    <w:rsid w:val="00AE6B2D"/>
    <w:rsid w:val="00AF264E"/>
    <w:rsid w:val="00AF338E"/>
    <w:rsid w:val="00B04C4C"/>
    <w:rsid w:val="00B212C7"/>
    <w:rsid w:val="00B25A20"/>
    <w:rsid w:val="00B4268B"/>
    <w:rsid w:val="00B440FB"/>
    <w:rsid w:val="00B4674F"/>
    <w:rsid w:val="00B517FB"/>
    <w:rsid w:val="00B7140C"/>
    <w:rsid w:val="00B81979"/>
    <w:rsid w:val="00B948DA"/>
    <w:rsid w:val="00B9609E"/>
    <w:rsid w:val="00B960A1"/>
    <w:rsid w:val="00BA15DB"/>
    <w:rsid w:val="00BC6DE8"/>
    <w:rsid w:val="00BE0705"/>
    <w:rsid w:val="00BF2997"/>
    <w:rsid w:val="00BF7C45"/>
    <w:rsid w:val="00C028ED"/>
    <w:rsid w:val="00C2043A"/>
    <w:rsid w:val="00C25F66"/>
    <w:rsid w:val="00C3074B"/>
    <w:rsid w:val="00C44051"/>
    <w:rsid w:val="00C525FC"/>
    <w:rsid w:val="00C56C03"/>
    <w:rsid w:val="00C57A8A"/>
    <w:rsid w:val="00C57FE8"/>
    <w:rsid w:val="00C6549A"/>
    <w:rsid w:val="00C8483C"/>
    <w:rsid w:val="00C915BF"/>
    <w:rsid w:val="00CA398A"/>
    <w:rsid w:val="00CB736B"/>
    <w:rsid w:val="00CD64BC"/>
    <w:rsid w:val="00CF11B0"/>
    <w:rsid w:val="00CF459D"/>
    <w:rsid w:val="00D21ACC"/>
    <w:rsid w:val="00D238F6"/>
    <w:rsid w:val="00D270A3"/>
    <w:rsid w:val="00D30822"/>
    <w:rsid w:val="00D3669A"/>
    <w:rsid w:val="00D3685C"/>
    <w:rsid w:val="00D37E0D"/>
    <w:rsid w:val="00D41AC7"/>
    <w:rsid w:val="00D4403B"/>
    <w:rsid w:val="00D47C75"/>
    <w:rsid w:val="00D60A6D"/>
    <w:rsid w:val="00D64FFC"/>
    <w:rsid w:val="00D67DFC"/>
    <w:rsid w:val="00D95848"/>
    <w:rsid w:val="00DB0A75"/>
    <w:rsid w:val="00DB7FB6"/>
    <w:rsid w:val="00DC4B9D"/>
    <w:rsid w:val="00DC700A"/>
    <w:rsid w:val="00DE2FA6"/>
    <w:rsid w:val="00DE78AF"/>
    <w:rsid w:val="00DF224B"/>
    <w:rsid w:val="00E00437"/>
    <w:rsid w:val="00E0375C"/>
    <w:rsid w:val="00E03DA9"/>
    <w:rsid w:val="00E047D9"/>
    <w:rsid w:val="00E128E4"/>
    <w:rsid w:val="00E17632"/>
    <w:rsid w:val="00E335DA"/>
    <w:rsid w:val="00E36B77"/>
    <w:rsid w:val="00E36EA8"/>
    <w:rsid w:val="00E45A0C"/>
    <w:rsid w:val="00E502A7"/>
    <w:rsid w:val="00E51FFC"/>
    <w:rsid w:val="00E57945"/>
    <w:rsid w:val="00E642BF"/>
    <w:rsid w:val="00E660C4"/>
    <w:rsid w:val="00E74FF5"/>
    <w:rsid w:val="00EB5190"/>
    <w:rsid w:val="00EC0064"/>
    <w:rsid w:val="00EC220E"/>
    <w:rsid w:val="00EC4E27"/>
    <w:rsid w:val="00ED5890"/>
    <w:rsid w:val="00EF17AC"/>
    <w:rsid w:val="00F22A92"/>
    <w:rsid w:val="00F36E33"/>
    <w:rsid w:val="00F53807"/>
    <w:rsid w:val="00F554C3"/>
    <w:rsid w:val="00F712CE"/>
    <w:rsid w:val="00F80742"/>
    <w:rsid w:val="00F955DA"/>
    <w:rsid w:val="00FA1E85"/>
    <w:rsid w:val="00FA41A2"/>
    <w:rsid w:val="00FB1D92"/>
    <w:rsid w:val="00FB3C8B"/>
    <w:rsid w:val="00FC0FB8"/>
    <w:rsid w:val="00FC245F"/>
    <w:rsid w:val="00FC3630"/>
    <w:rsid w:val="00FC79AB"/>
    <w:rsid w:val="00FE2F97"/>
    <w:rsid w:val="00FF3E04"/>
    <w:rsid w:val="00FF4C65"/>
    <w:rsid w:val="00FF6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0594E5C"/>
  <w15:docId w15:val="{C02B01A1-0BF0-46E8-A346-5A81F040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843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70A3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DEFC0-B778-4537-A8D4-E1C09EB5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154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Windows User</cp:lastModifiedBy>
  <cp:revision>50</cp:revision>
  <cp:lastPrinted>2017-09-15T02:51:00Z</cp:lastPrinted>
  <dcterms:created xsi:type="dcterms:W3CDTF">2020-04-27T16:33:00Z</dcterms:created>
  <dcterms:modified xsi:type="dcterms:W3CDTF">2020-10-21T10:01:00Z</dcterms:modified>
</cp:coreProperties>
</file>